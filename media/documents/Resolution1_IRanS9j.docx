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7B3A" w14:textId="77777777" w:rsidR="007E489E" w:rsidRPr="00631F25" w:rsidRDefault="007E489E" w:rsidP="007E489E">
      <w:pPr>
        <w:jc w:val="center"/>
        <w:rPr>
          <w:rFonts w:ascii="Century Gothic" w:hAnsi="Century Gothic"/>
          <w:b/>
        </w:rPr>
      </w:pPr>
    </w:p>
    <w:p w14:paraId="0A423485" w14:textId="5A5A8F6C" w:rsidR="00DD396D" w:rsidRPr="00631F25" w:rsidRDefault="00DD396D" w:rsidP="007E489E">
      <w:pPr>
        <w:jc w:val="center"/>
        <w:rPr>
          <w:rFonts w:ascii="Century Gothic" w:hAnsi="Century Gothic"/>
          <w:b/>
        </w:rPr>
      </w:pPr>
      <w:r w:rsidRPr="00631F25">
        <w:rPr>
          <w:rFonts w:ascii="Century Gothic" w:hAnsi="Century Gothic"/>
          <w:b/>
        </w:rPr>
        <w:t>Resolution 01,</w:t>
      </w:r>
      <w:r w:rsidR="004C335A">
        <w:rPr>
          <w:rFonts w:ascii="Century Gothic" w:hAnsi="Century Gothic"/>
          <w:b/>
        </w:rPr>
        <w:t xml:space="preserve"> Series of</w:t>
      </w:r>
      <w:r w:rsidRPr="00631F25">
        <w:rPr>
          <w:rFonts w:ascii="Century Gothic" w:hAnsi="Century Gothic"/>
          <w:b/>
        </w:rPr>
        <w:t xml:space="preserve"> 20</w:t>
      </w:r>
      <w:r w:rsidR="00D43A19">
        <w:rPr>
          <w:rFonts w:ascii="Century Gothic" w:hAnsi="Century Gothic"/>
          <w:b/>
        </w:rPr>
        <w:t>21</w:t>
      </w:r>
    </w:p>
    <w:p w14:paraId="28E57AA1" w14:textId="77777777" w:rsidR="00DD396D" w:rsidRPr="00631F25" w:rsidRDefault="00DD396D" w:rsidP="007E489E">
      <w:pPr>
        <w:jc w:val="center"/>
        <w:rPr>
          <w:rFonts w:ascii="Century Gothic" w:hAnsi="Century Gothic"/>
          <w:b/>
        </w:rPr>
      </w:pPr>
    </w:p>
    <w:p w14:paraId="069E41B1" w14:textId="72855EF3" w:rsidR="007E489E" w:rsidRPr="00631F25" w:rsidRDefault="00DD396D" w:rsidP="000B5590">
      <w:pPr>
        <w:jc w:val="both"/>
        <w:rPr>
          <w:rFonts w:ascii="Century Gothic" w:hAnsi="Century Gothic"/>
          <w:b/>
        </w:rPr>
      </w:pPr>
      <w:r w:rsidRPr="00631F25">
        <w:rPr>
          <w:rFonts w:ascii="Century Gothic" w:hAnsi="Century Gothic"/>
          <w:b/>
        </w:rPr>
        <w:t>A RESOLUTION FOR THE C</w:t>
      </w:r>
      <w:r w:rsidR="004C335A">
        <w:rPr>
          <w:rFonts w:ascii="Century Gothic" w:hAnsi="Century Gothic"/>
          <w:b/>
        </w:rPr>
        <w:t xml:space="preserve">OLLEGE OF INFORMATION AND COMPUTING SCIENCES </w:t>
      </w:r>
      <w:r w:rsidR="00D43A19">
        <w:rPr>
          <w:rFonts w:ascii="Century Gothic" w:hAnsi="Century Gothic"/>
          <w:b/>
        </w:rPr>
        <w:t>-</w:t>
      </w:r>
      <w:r w:rsidR="004C335A">
        <w:rPr>
          <w:rFonts w:ascii="Century Gothic" w:hAnsi="Century Gothic"/>
          <w:b/>
        </w:rPr>
        <w:t xml:space="preserve"> </w:t>
      </w:r>
      <w:r w:rsidR="00D43A19">
        <w:rPr>
          <w:rFonts w:ascii="Century Gothic" w:hAnsi="Century Gothic"/>
          <w:b/>
        </w:rPr>
        <w:t>STUDENT COUNCIL</w:t>
      </w:r>
      <w:r w:rsidRPr="00631F25">
        <w:rPr>
          <w:rFonts w:ascii="Century Gothic" w:hAnsi="Century Gothic"/>
          <w:b/>
        </w:rPr>
        <w:t xml:space="preserve"> FUND IN RENEWAL OF THE PASSBOOK HOLDER.</w:t>
      </w:r>
    </w:p>
    <w:p w14:paraId="004AD68E" w14:textId="77777777" w:rsidR="007E489E" w:rsidRPr="00631F25" w:rsidRDefault="007E489E" w:rsidP="007E489E">
      <w:pPr>
        <w:rPr>
          <w:rFonts w:ascii="Century Gothic" w:hAnsi="Century Gothic"/>
        </w:rPr>
      </w:pPr>
    </w:p>
    <w:p w14:paraId="5215C25A" w14:textId="011694E4" w:rsidR="007E489E" w:rsidRPr="00631F25" w:rsidRDefault="00DD396D" w:rsidP="000B5590">
      <w:pPr>
        <w:jc w:val="both"/>
        <w:rPr>
          <w:rFonts w:ascii="Century Gothic" w:hAnsi="Century Gothic"/>
        </w:rPr>
      </w:pPr>
      <w:r w:rsidRPr="00631F25">
        <w:rPr>
          <w:rFonts w:ascii="Century Gothic" w:hAnsi="Century Gothic"/>
          <w:b/>
        </w:rPr>
        <w:t>WHEREAS</w:t>
      </w:r>
      <w:r w:rsidRPr="00631F25">
        <w:rPr>
          <w:rFonts w:ascii="Century Gothic" w:hAnsi="Century Gothic"/>
        </w:rPr>
        <w:t>,</w:t>
      </w:r>
      <w:r w:rsidR="007E489E" w:rsidRPr="00631F25">
        <w:rPr>
          <w:rFonts w:ascii="Century Gothic" w:hAnsi="Century Gothic"/>
          <w:b/>
        </w:rPr>
        <w:t xml:space="preserve"> </w:t>
      </w:r>
      <w:r w:rsidR="003C0D30" w:rsidRPr="00631F25">
        <w:rPr>
          <w:rFonts w:ascii="Century Gothic" w:hAnsi="Century Gothic"/>
        </w:rPr>
        <w:t xml:space="preserve">the </w:t>
      </w:r>
      <w:r w:rsidR="00CB509F" w:rsidRPr="00631F25">
        <w:rPr>
          <w:rFonts w:ascii="Century Gothic" w:hAnsi="Century Gothic"/>
        </w:rPr>
        <w:t>C</w:t>
      </w:r>
      <w:r w:rsidR="004C335A">
        <w:rPr>
          <w:rFonts w:ascii="Century Gothic" w:hAnsi="Century Gothic"/>
        </w:rPr>
        <w:t xml:space="preserve">ollege of Information and Computing Sciences - Student Council </w:t>
      </w:r>
      <w:r w:rsidR="003C0D30" w:rsidRPr="00631F25">
        <w:rPr>
          <w:rFonts w:ascii="Century Gothic" w:hAnsi="Century Gothic"/>
        </w:rPr>
        <w:t xml:space="preserve">and its duly elected officers </w:t>
      </w:r>
      <w:r w:rsidR="00D43A19">
        <w:rPr>
          <w:rFonts w:ascii="Century Gothic" w:hAnsi="Century Gothic"/>
        </w:rPr>
        <w:t>have</w:t>
      </w:r>
      <w:r w:rsidR="003C0D30" w:rsidRPr="00631F25">
        <w:rPr>
          <w:rFonts w:ascii="Century Gothic" w:hAnsi="Century Gothic"/>
        </w:rPr>
        <w:t xml:space="preserve"> a</w:t>
      </w:r>
      <w:r w:rsidR="00E15A79" w:rsidRPr="00631F25">
        <w:rPr>
          <w:rFonts w:ascii="Century Gothic" w:hAnsi="Century Gothic"/>
        </w:rPr>
        <w:t xml:space="preserve"> </w:t>
      </w:r>
      <w:r w:rsidR="003C0D30" w:rsidRPr="00631F25">
        <w:rPr>
          <w:rFonts w:ascii="Century Gothic" w:hAnsi="Century Gothic"/>
        </w:rPr>
        <w:t>new set.</w:t>
      </w:r>
    </w:p>
    <w:p w14:paraId="27CDDC74" w14:textId="77777777" w:rsidR="00E15A79" w:rsidRPr="00631F25" w:rsidRDefault="00E15A79" w:rsidP="000B5590">
      <w:pPr>
        <w:jc w:val="both"/>
        <w:rPr>
          <w:rFonts w:ascii="Century Gothic" w:hAnsi="Century Gothic"/>
        </w:rPr>
      </w:pPr>
    </w:p>
    <w:p w14:paraId="1F8F0344" w14:textId="0866D8B2" w:rsidR="007E489E" w:rsidRPr="00631F25" w:rsidRDefault="00DD396D" w:rsidP="000B5590">
      <w:pPr>
        <w:jc w:val="both"/>
        <w:rPr>
          <w:rFonts w:ascii="Century Gothic" w:hAnsi="Century Gothic"/>
        </w:rPr>
      </w:pPr>
      <w:r w:rsidRPr="00631F25">
        <w:rPr>
          <w:rFonts w:ascii="Century Gothic" w:hAnsi="Century Gothic"/>
          <w:b/>
        </w:rPr>
        <w:t>WHEREAS</w:t>
      </w:r>
      <w:r w:rsidRPr="00631F25">
        <w:rPr>
          <w:rFonts w:ascii="Century Gothic" w:hAnsi="Century Gothic"/>
        </w:rPr>
        <w:t>,</w:t>
      </w:r>
      <w:r w:rsidR="003C0D30" w:rsidRPr="00631F25">
        <w:rPr>
          <w:rFonts w:ascii="Century Gothic" w:hAnsi="Century Gothic"/>
        </w:rPr>
        <w:t xml:space="preserve"> the fund must be entitled with the new</w:t>
      </w:r>
      <w:r w:rsidR="00E15A79" w:rsidRPr="00631F25">
        <w:rPr>
          <w:rFonts w:ascii="Century Gothic" w:hAnsi="Century Gothic"/>
        </w:rPr>
        <w:t xml:space="preserve"> </w:t>
      </w:r>
      <w:r w:rsidR="004C335A" w:rsidRPr="00631F25">
        <w:rPr>
          <w:rFonts w:ascii="Century Gothic" w:hAnsi="Century Gothic"/>
        </w:rPr>
        <w:t>C</w:t>
      </w:r>
      <w:r w:rsidR="004C335A">
        <w:rPr>
          <w:rFonts w:ascii="Century Gothic" w:hAnsi="Century Gothic"/>
        </w:rPr>
        <w:t xml:space="preserve">ollege of Information and Computing Sciences </w:t>
      </w:r>
      <w:r w:rsidR="004C335A">
        <w:rPr>
          <w:rFonts w:ascii="Century Gothic" w:hAnsi="Century Gothic"/>
        </w:rPr>
        <w:t>- Student</w:t>
      </w:r>
      <w:r w:rsidR="004C335A">
        <w:rPr>
          <w:rFonts w:ascii="Century Gothic" w:hAnsi="Century Gothic"/>
        </w:rPr>
        <w:t xml:space="preserve"> Council</w:t>
      </w:r>
      <w:r w:rsidR="00CB509F" w:rsidRPr="00631F25">
        <w:rPr>
          <w:rFonts w:ascii="Century Gothic" w:hAnsi="Century Gothic"/>
        </w:rPr>
        <w:t xml:space="preserve"> Governor</w:t>
      </w:r>
      <w:r w:rsidR="003C0D30" w:rsidRPr="00631F25">
        <w:rPr>
          <w:rFonts w:ascii="Century Gothic" w:hAnsi="Century Gothic"/>
        </w:rPr>
        <w:t xml:space="preserve"> </w:t>
      </w:r>
      <w:r w:rsidR="00E15A79" w:rsidRPr="00631F25">
        <w:rPr>
          <w:rFonts w:ascii="Century Gothic" w:hAnsi="Century Gothic"/>
        </w:rPr>
        <w:t xml:space="preserve">and </w:t>
      </w:r>
      <w:r w:rsidR="003C0D30" w:rsidRPr="00631F25">
        <w:rPr>
          <w:rFonts w:ascii="Century Gothic" w:hAnsi="Century Gothic"/>
        </w:rPr>
        <w:t>advisers.</w:t>
      </w:r>
    </w:p>
    <w:p w14:paraId="4C7D193A" w14:textId="77777777" w:rsidR="00E15A79" w:rsidRPr="00631F25" w:rsidRDefault="00E15A79" w:rsidP="000B5590">
      <w:pPr>
        <w:jc w:val="both"/>
        <w:rPr>
          <w:rFonts w:ascii="Century Gothic" w:hAnsi="Century Gothic"/>
        </w:rPr>
      </w:pPr>
    </w:p>
    <w:p w14:paraId="763D9185" w14:textId="77777777" w:rsidR="003C0D30" w:rsidRPr="00631F25" w:rsidRDefault="00DD396D" w:rsidP="000B5590">
      <w:pPr>
        <w:jc w:val="both"/>
        <w:rPr>
          <w:rFonts w:ascii="Century Gothic" w:hAnsi="Century Gothic"/>
        </w:rPr>
      </w:pPr>
      <w:r w:rsidRPr="00631F25">
        <w:rPr>
          <w:rFonts w:ascii="Century Gothic" w:hAnsi="Century Gothic"/>
          <w:b/>
        </w:rPr>
        <w:t>WHEREAS</w:t>
      </w:r>
      <w:r w:rsidRPr="00631F25">
        <w:rPr>
          <w:rFonts w:ascii="Century Gothic" w:hAnsi="Century Gothic"/>
        </w:rPr>
        <w:t>,</w:t>
      </w:r>
      <w:r w:rsidR="003C0D30" w:rsidRPr="00631F25">
        <w:rPr>
          <w:rFonts w:ascii="Century Gothic" w:hAnsi="Century Gothic"/>
        </w:rPr>
        <w:t xml:space="preserve"> with the above mentioned, the college will improve from its </w:t>
      </w:r>
      <w:r w:rsidR="00E15A79" w:rsidRPr="00631F25">
        <w:rPr>
          <w:rFonts w:ascii="Century Gothic" w:hAnsi="Century Gothic"/>
        </w:rPr>
        <w:t>previous</w:t>
      </w:r>
      <w:r w:rsidR="003C0D30" w:rsidRPr="00631F25">
        <w:rPr>
          <w:rFonts w:ascii="Century Gothic" w:hAnsi="Century Gothic"/>
        </w:rPr>
        <w:t xml:space="preserve"> best to its new best.</w:t>
      </w:r>
    </w:p>
    <w:p w14:paraId="33049826" w14:textId="77777777" w:rsidR="00E15A79" w:rsidRPr="00631F25" w:rsidRDefault="00E15A79" w:rsidP="000B5590">
      <w:pPr>
        <w:jc w:val="both"/>
        <w:rPr>
          <w:rFonts w:ascii="Century Gothic" w:hAnsi="Century Gothic"/>
        </w:rPr>
      </w:pPr>
    </w:p>
    <w:p w14:paraId="524DB4F5" w14:textId="77777777" w:rsidR="003C0D30" w:rsidRPr="00631F25" w:rsidRDefault="00DD396D" w:rsidP="000B5590">
      <w:pPr>
        <w:jc w:val="both"/>
        <w:rPr>
          <w:rFonts w:ascii="Century Gothic" w:hAnsi="Century Gothic"/>
        </w:rPr>
      </w:pPr>
      <w:r w:rsidRPr="00631F25">
        <w:rPr>
          <w:rFonts w:ascii="Century Gothic" w:hAnsi="Century Gothic"/>
          <w:b/>
        </w:rPr>
        <w:t>WHEREFORE</w:t>
      </w:r>
      <w:r w:rsidRPr="00631F25">
        <w:rPr>
          <w:rFonts w:ascii="Century Gothic" w:hAnsi="Century Gothic"/>
        </w:rPr>
        <w:t>,</w:t>
      </w:r>
      <w:r w:rsidR="00E15A79" w:rsidRPr="00631F25">
        <w:rPr>
          <w:rFonts w:ascii="Century Gothic" w:hAnsi="Century Gothic"/>
        </w:rPr>
        <w:t xml:space="preserve"> on joint accord of all the Department Officers of the College of Information and Computing Sciences.</w:t>
      </w:r>
    </w:p>
    <w:p w14:paraId="0A23FBF7" w14:textId="77777777" w:rsidR="00E15A79" w:rsidRPr="00631F25" w:rsidRDefault="00E15A79" w:rsidP="000B5590">
      <w:pPr>
        <w:jc w:val="both"/>
        <w:rPr>
          <w:rFonts w:ascii="Century Gothic" w:hAnsi="Century Gothic"/>
        </w:rPr>
      </w:pPr>
    </w:p>
    <w:p w14:paraId="2185E7DB" w14:textId="4151ACBF" w:rsidR="00E15A79" w:rsidRPr="00631F25" w:rsidRDefault="000B5590" w:rsidP="000B5590">
      <w:pPr>
        <w:jc w:val="both"/>
        <w:rPr>
          <w:rFonts w:ascii="Century Gothic" w:hAnsi="Century Gothic"/>
        </w:rPr>
      </w:pPr>
      <w:r w:rsidRPr="00631F25">
        <w:rPr>
          <w:rFonts w:ascii="Century Gothic" w:hAnsi="Century Gothic"/>
          <w:b/>
        </w:rPr>
        <w:t>NOW</w:t>
      </w:r>
      <w:r w:rsidR="00D43A19">
        <w:rPr>
          <w:rFonts w:ascii="Century Gothic" w:hAnsi="Century Gothic"/>
          <w:b/>
        </w:rPr>
        <w:t>,</w:t>
      </w:r>
      <w:r w:rsidRPr="00631F25">
        <w:rPr>
          <w:rFonts w:ascii="Century Gothic" w:hAnsi="Century Gothic"/>
          <w:b/>
        </w:rPr>
        <w:t xml:space="preserve"> THEREFORE</w:t>
      </w:r>
      <w:r w:rsidRPr="00631F25">
        <w:rPr>
          <w:rFonts w:ascii="Century Gothic" w:hAnsi="Century Gothic"/>
        </w:rPr>
        <w:t>,</w:t>
      </w:r>
      <w:r w:rsidRPr="00631F25">
        <w:rPr>
          <w:rFonts w:ascii="Century Gothic" w:hAnsi="Century Gothic"/>
          <w:b/>
        </w:rPr>
        <w:t xml:space="preserve"> RESOLVED, AS IT IS HEREBY RESOLVED; </w:t>
      </w:r>
      <w:r w:rsidR="00E15A79" w:rsidRPr="00631F25">
        <w:rPr>
          <w:rFonts w:ascii="Century Gothic" w:hAnsi="Century Gothic"/>
        </w:rPr>
        <w:t xml:space="preserve">a resolution requesting for the renewal of the passbook holder </w:t>
      </w:r>
      <w:r w:rsidR="00785E7A" w:rsidRPr="00631F25">
        <w:rPr>
          <w:rFonts w:ascii="Century Gothic" w:hAnsi="Century Gothic"/>
        </w:rPr>
        <w:t xml:space="preserve">of </w:t>
      </w:r>
      <w:r w:rsidR="004C335A" w:rsidRPr="00631F25">
        <w:rPr>
          <w:rFonts w:ascii="Century Gothic" w:hAnsi="Century Gothic"/>
        </w:rPr>
        <w:t>C</w:t>
      </w:r>
      <w:r w:rsidR="004C335A">
        <w:rPr>
          <w:rFonts w:ascii="Century Gothic" w:hAnsi="Century Gothic"/>
        </w:rPr>
        <w:t xml:space="preserve">ollege of Information and Computing Sciences </w:t>
      </w:r>
      <w:r w:rsidR="004C335A">
        <w:rPr>
          <w:rFonts w:ascii="Century Gothic" w:hAnsi="Century Gothic"/>
        </w:rPr>
        <w:t>- Student</w:t>
      </w:r>
      <w:r w:rsidR="004C335A">
        <w:rPr>
          <w:rFonts w:ascii="Century Gothic" w:hAnsi="Century Gothic"/>
        </w:rPr>
        <w:t xml:space="preserve"> Council </w:t>
      </w:r>
      <w:r w:rsidR="00785E7A" w:rsidRPr="00631F25">
        <w:rPr>
          <w:rFonts w:ascii="Century Gothic" w:hAnsi="Century Gothic"/>
        </w:rPr>
        <w:t xml:space="preserve">Fund </w:t>
      </w:r>
      <w:r w:rsidR="00E15A79" w:rsidRPr="00631F25">
        <w:rPr>
          <w:rFonts w:ascii="Century Gothic" w:hAnsi="Century Gothic"/>
        </w:rPr>
        <w:t>be approved.</w:t>
      </w:r>
    </w:p>
    <w:p w14:paraId="291C8E15" w14:textId="77777777" w:rsidR="00E15A79" w:rsidRPr="00631F25" w:rsidRDefault="00E15A79" w:rsidP="0089095D">
      <w:pPr>
        <w:rPr>
          <w:rFonts w:ascii="Century Gothic" w:hAnsi="Century Gothic"/>
        </w:rPr>
      </w:pPr>
    </w:p>
    <w:p w14:paraId="47838715" w14:textId="5509D106" w:rsidR="00E15A79" w:rsidRPr="00631F25" w:rsidRDefault="000B5590" w:rsidP="000B5590">
      <w:pPr>
        <w:jc w:val="both"/>
        <w:rPr>
          <w:rFonts w:ascii="Century Gothic" w:hAnsi="Century Gothic"/>
        </w:rPr>
      </w:pPr>
      <w:r w:rsidRPr="00631F25">
        <w:rPr>
          <w:rFonts w:ascii="Century Gothic" w:hAnsi="Century Gothic"/>
          <w:b/>
        </w:rPr>
        <w:t>RESOLVED FURTHER</w:t>
      </w:r>
      <w:r w:rsidR="00E15A79" w:rsidRPr="00631F25">
        <w:rPr>
          <w:rFonts w:ascii="Century Gothic" w:hAnsi="Century Gothic"/>
        </w:rPr>
        <w:t xml:space="preserve">, that a copy of this resolution be forwarded to the </w:t>
      </w:r>
      <w:r w:rsidR="004C335A">
        <w:rPr>
          <w:rFonts w:ascii="Century Gothic" w:hAnsi="Century Gothic"/>
        </w:rPr>
        <w:t>O</w:t>
      </w:r>
      <w:r w:rsidR="00E15A79" w:rsidRPr="00631F25">
        <w:rPr>
          <w:rFonts w:ascii="Century Gothic" w:hAnsi="Century Gothic"/>
        </w:rPr>
        <w:t xml:space="preserve">ffice of the Student </w:t>
      </w:r>
      <w:r w:rsidR="004C335A">
        <w:rPr>
          <w:rFonts w:ascii="Century Gothic" w:hAnsi="Century Gothic"/>
        </w:rPr>
        <w:t xml:space="preserve">Development </w:t>
      </w:r>
      <w:r w:rsidR="00E15A79" w:rsidRPr="00631F25">
        <w:rPr>
          <w:rFonts w:ascii="Century Gothic" w:hAnsi="Century Gothic"/>
        </w:rPr>
        <w:t>Welfare and the office of the Campus Executive Officer for their information.</w:t>
      </w:r>
    </w:p>
    <w:p w14:paraId="1BE20719" w14:textId="77777777" w:rsidR="00E15A79" w:rsidRPr="00631F25" w:rsidRDefault="00E15A79" w:rsidP="0089095D">
      <w:pPr>
        <w:rPr>
          <w:rFonts w:ascii="Century Gothic" w:hAnsi="Century Gothic"/>
        </w:rPr>
      </w:pPr>
    </w:p>
    <w:p w14:paraId="49371516" w14:textId="15134E23" w:rsidR="00E15A79" w:rsidRPr="00631F25" w:rsidRDefault="00E15A79" w:rsidP="0089095D">
      <w:pPr>
        <w:rPr>
          <w:rFonts w:ascii="Century Gothic" w:hAnsi="Century Gothic"/>
        </w:rPr>
      </w:pPr>
      <w:r w:rsidRPr="00631F25">
        <w:rPr>
          <w:rFonts w:ascii="Century Gothic" w:hAnsi="Century Gothic"/>
        </w:rPr>
        <w:t xml:space="preserve">I hereby certify the correctness of the </w:t>
      </w:r>
      <w:r w:rsidR="00D43A19">
        <w:rPr>
          <w:rFonts w:ascii="Century Gothic" w:hAnsi="Century Gothic"/>
        </w:rPr>
        <w:t>above-quoted</w:t>
      </w:r>
      <w:r w:rsidRPr="00631F25">
        <w:rPr>
          <w:rFonts w:ascii="Century Gothic" w:hAnsi="Century Gothic"/>
        </w:rPr>
        <w:t xml:space="preserve"> resolution.</w:t>
      </w:r>
    </w:p>
    <w:p w14:paraId="6130C003" w14:textId="77777777" w:rsidR="00E2403A" w:rsidRPr="00631F25" w:rsidRDefault="00E2403A" w:rsidP="00E2403A">
      <w:pPr>
        <w:rPr>
          <w:rFonts w:ascii="Century Gothic" w:hAnsi="Century Gothic"/>
        </w:rPr>
      </w:pPr>
    </w:p>
    <w:p w14:paraId="264316D2" w14:textId="77777777" w:rsidR="00DD396D" w:rsidRPr="00631F25" w:rsidRDefault="00DD396D" w:rsidP="00E2403A">
      <w:pPr>
        <w:rPr>
          <w:rFonts w:ascii="Century Gothic" w:hAnsi="Century Gothic"/>
        </w:rPr>
      </w:pPr>
      <w:r w:rsidRPr="00631F25">
        <w:rPr>
          <w:rFonts w:ascii="Century Gothic" w:hAnsi="Century Gothic"/>
        </w:rPr>
        <w:t>Certified Correct:</w:t>
      </w:r>
    </w:p>
    <w:p w14:paraId="76CF470F" w14:textId="77777777" w:rsidR="000B5590" w:rsidRPr="00631F25" w:rsidRDefault="000B5590" w:rsidP="00E2403A">
      <w:pPr>
        <w:rPr>
          <w:rFonts w:ascii="Century Gothic" w:hAnsi="Century Gothic"/>
        </w:rPr>
      </w:pPr>
    </w:p>
    <w:p w14:paraId="08E60350" w14:textId="77777777" w:rsidR="00E2403A" w:rsidRPr="00631F25" w:rsidRDefault="00E2403A" w:rsidP="00E2403A">
      <w:pPr>
        <w:rPr>
          <w:rFonts w:ascii="Century Gothic" w:hAnsi="Century Gothic"/>
        </w:rPr>
      </w:pPr>
    </w:p>
    <w:p w14:paraId="7B19C716" w14:textId="76F5C3BF" w:rsidR="00DD396D" w:rsidRPr="00631F25" w:rsidRDefault="00CB509F" w:rsidP="000B5590">
      <w:pPr>
        <w:rPr>
          <w:rFonts w:ascii="Century Gothic" w:hAnsi="Century Gothic"/>
          <w:b/>
        </w:rPr>
      </w:pPr>
      <w:r w:rsidRPr="00631F25">
        <w:rPr>
          <w:rFonts w:ascii="Century Gothic" w:hAnsi="Century Gothic"/>
          <w:b/>
        </w:rPr>
        <w:t>ANGEL-ANN ALTAREJOS</w:t>
      </w:r>
      <w:r w:rsidR="00DD396D" w:rsidRPr="00631F25">
        <w:rPr>
          <w:rFonts w:ascii="Century Gothic" w:hAnsi="Century Gothic"/>
          <w:b/>
        </w:rPr>
        <w:tab/>
      </w:r>
      <w:r w:rsidR="00DD396D" w:rsidRPr="00631F25">
        <w:rPr>
          <w:rFonts w:ascii="Century Gothic" w:hAnsi="Century Gothic"/>
          <w:b/>
        </w:rPr>
        <w:tab/>
      </w:r>
      <w:r w:rsidR="00DD396D" w:rsidRPr="00631F25">
        <w:rPr>
          <w:rFonts w:ascii="Century Gothic" w:hAnsi="Century Gothic"/>
          <w:b/>
        </w:rPr>
        <w:tab/>
      </w:r>
      <w:r w:rsidR="00DD396D" w:rsidRPr="00631F25">
        <w:rPr>
          <w:rFonts w:ascii="Century Gothic" w:hAnsi="Century Gothic"/>
          <w:b/>
        </w:rPr>
        <w:tab/>
      </w:r>
      <w:r w:rsidRPr="00631F25">
        <w:rPr>
          <w:rFonts w:ascii="Century Gothic" w:hAnsi="Century Gothic"/>
          <w:b/>
        </w:rPr>
        <w:t>JOVELYN ABINOJA</w:t>
      </w:r>
    </w:p>
    <w:p w14:paraId="26F78B95" w14:textId="399366CF" w:rsidR="00DD396D" w:rsidRPr="00631F25" w:rsidRDefault="00CB509F" w:rsidP="000B5590">
      <w:pPr>
        <w:rPr>
          <w:rFonts w:ascii="Century Gothic" w:hAnsi="Century Gothic"/>
          <w:b/>
        </w:rPr>
      </w:pPr>
      <w:r w:rsidRPr="00631F25">
        <w:rPr>
          <w:rFonts w:ascii="Century Gothic" w:hAnsi="Century Gothic"/>
        </w:rPr>
        <w:t>CICSSC Secretary</w:t>
      </w:r>
      <w:r w:rsidR="00DD396D" w:rsidRPr="00631F25">
        <w:rPr>
          <w:rFonts w:ascii="Century Gothic" w:hAnsi="Century Gothic"/>
        </w:rPr>
        <w:tab/>
      </w:r>
      <w:r w:rsidR="00DD396D" w:rsidRPr="00631F25">
        <w:rPr>
          <w:rFonts w:ascii="Century Gothic" w:hAnsi="Century Gothic"/>
          <w:b/>
        </w:rPr>
        <w:tab/>
      </w:r>
      <w:r w:rsidR="00DD396D" w:rsidRPr="00631F25">
        <w:rPr>
          <w:rFonts w:ascii="Century Gothic" w:hAnsi="Century Gothic"/>
          <w:b/>
        </w:rPr>
        <w:tab/>
      </w:r>
      <w:r w:rsidR="00DD396D" w:rsidRPr="00631F25">
        <w:rPr>
          <w:rFonts w:ascii="Century Gothic" w:hAnsi="Century Gothic"/>
          <w:b/>
        </w:rPr>
        <w:tab/>
      </w:r>
      <w:r w:rsidR="000B5590" w:rsidRPr="00631F25">
        <w:rPr>
          <w:rFonts w:ascii="Century Gothic" w:hAnsi="Century Gothic"/>
          <w:b/>
        </w:rPr>
        <w:tab/>
      </w:r>
      <w:r w:rsidRPr="00631F25">
        <w:rPr>
          <w:rFonts w:ascii="Century Gothic" w:hAnsi="Century Gothic"/>
        </w:rPr>
        <w:t>CICSSC Asst. Secretary</w:t>
      </w:r>
      <w:r w:rsidR="00DD396D" w:rsidRPr="00631F25">
        <w:rPr>
          <w:rFonts w:ascii="Century Gothic" w:hAnsi="Century Gothic"/>
        </w:rPr>
        <w:tab/>
      </w:r>
    </w:p>
    <w:p w14:paraId="3C861014" w14:textId="77777777" w:rsidR="00DD396D" w:rsidRPr="00631F25" w:rsidRDefault="00DD396D" w:rsidP="000B5590">
      <w:pPr>
        <w:rPr>
          <w:rFonts w:ascii="Century Gothic" w:hAnsi="Century Gothic"/>
          <w:b/>
        </w:rPr>
      </w:pPr>
    </w:p>
    <w:p w14:paraId="7E23B026" w14:textId="77777777" w:rsidR="00DD396D" w:rsidRPr="00631F25" w:rsidRDefault="00DD396D" w:rsidP="000B5590">
      <w:pPr>
        <w:rPr>
          <w:rFonts w:ascii="Century Gothic" w:hAnsi="Century Gothic"/>
        </w:rPr>
      </w:pPr>
      <w:r w:rsidRPr="00631F25">
        <w:rPr>
          <w:rFonts w:ascii="Century Gothic" w:hAnsi="Century Gothic"/>
        </w:rPr>
        <w:t>Attested:</w:t>
      </w:r>
    </w:p>
    <w:p w14:paraId="3A298D54" w14:textId="77777777" w:rsidR="00DD396D" w:rsidRPr="00631F25" w:rsidRDefault="00DD396D" w:rsidP="000B5590">
      <w:pPr>
        <w:rPr>
          <w:rFonts w:ascii="Century Gothic" w:hAnsi="Century Gothic"/>
        </w:rPr>
      </w:pPr>
    </w:p>
    <w:p w14:paraId="671F9C2A" w14:textId="77777777" w:rsidR="00DD396D" w:rsidRPr="00631F25" w:rsidRDefault="00DD396D" w:rsidP="000B5590">
      <w:pPr>
        <w:rPr>
          <w:rFonts w:ascii="Century Gothic" w:hAnsi="Century Gothic"/>
        </w:rPr>
      </w:pPr>
    </w:p>
    <w:p w14:paraId="42B6F07E" w14:textId="39D483A4" w:rsidR="00DD396D" w:rsidRPr="00631F25" w:rsidRDefault="00CB509F" w:rsidP="000B5590">
      <w:pPr>
        <w:rPr>
          <w:rFonts w:ascii="Century Gothic" w:hAnsi="Century Gothic"/>
          <w:b/>
        </w:rPr>
      </w:pPr>
      <w:r w:rsidRPr="00631F25">
        <w:rPr>
          <w:rFonts w:ascii="Century Gothic" w:hAnsi="Century Gothic"/>
          <w:b/>
        </w:rPr>
        <w:t>GIOVANY CLARK LAGAT</w:t>
      </w:r>
    </w:p>
    <w:p w14:paraId="69FD5DF6" w14:textId="675E52C7" w:rsidR="00D43A19" w:rsidRPr="00631F25" w:rsidRDefault="00CB509F" w:rsidP="000B5590">
      <w:pPr>
        <w:rPr>
          <w:rFonts w:ascii="Century Gothic" w:hAnsi="Century Gothic"/>
        </w:rPr>
      </w:pPr>
      <w:r w:rsidRPr="00631F25">
        <w:rPr>
          <w:rFonts w:ascii="Century Gothic" w:hAnsi="Century Gothic"/>
        </w:rPr>
        <w:t>CICSSC Vice-Governor</w:t>
      </w:r>
    </w:p>
    <w:p w14:paraId="07D68C8E" w14:textId="77777777" w:rsidR="00D43A19" w:rsidRDefault="00D43A19" w:rsidP="000B5590">
      <w:pPr>
        <w:rPr>
          <w:rFonts w:ascii="Century Gothic" w:hAnsi="Century Gothic"/>
          <w:b/>
        </w:rPr>
      </w:pPr>
    </w:p>
    <w:p w14:paraId="04CC57B8" w14:textId="77777777" w:rsidR="00D43A19" w:rsidRDefault="00D43A19" w:rsidP="000B5590">
      <w:pPr>
        <w:rPr>
          <w:rFonts w:ascii="Century Gothic" w:hAnsi="Century Gothic"/>
          <w:b/>
        </w:rPr>
      </w:pPr>
    </w:p>
    <w:p w14:paraId="069692B9" w14:textId="4CDAE692" w:rsidR="000B5590" w:rsidRPr="00631F25" w:rsidRDefault="00CB509F" w:rsidP="000B5590">
      <w:pPr>
        <w:rPr>
          <w:rFonts w:ascii="Century Gothic" w:hAnsi="Century Gothic"/>
          <w:b/>
        </w:rPr>
      </w:pPr>
      <w:r w:rsidRPr="00631F25">
        <w:rPr>
          <w:rFonts w:ascii="Century Gothic" w:hAnsi="Century Gothic"/>
          <w:b/>
        </w:rPr>
        <w:t>KIM DARREN PERALTA</w:t>
      </w:r>
    </w:p>
    <w:p w14:paraId="598766F2" w14:textId="13803DEE" w:rsidR="000B5590" w:rsidRPr="00631F25" w:rsidRDefault="00CB509F" w:rsidP="000B5590">
      <w:pPr>
        <w:rPr>
          <w:rFonts w:ascii="Century Gothic" w:hAnsi="Century Gothic"/>
        </w:rPr>
      </w:pPr>
      <w:r w:rsidRPr="00631F25">
        <w:rPr>
          <w:rFonts w:ascii="Century Gothic" w:hAnsi="Century Gothic"/>
        </w:rPr>
        <w:t>CICSSC Governor</w:t>
      </w:r>
    </w:p>
    <w:p w14:paraId="3A854468" w14:textId="77777777" w:rsidR="000B5590" w:rsidRPr="00631F25" w:rsidRDefault="000B5590" w:rsidP="000B5590">
      <w:pPr>
        <w:rPr>
          <w:rFonts w:ascii="Century Gothic" w:hAnsi="Century Gothic"/>
        </w:rPr>
      </w:pPr>
    </w:p>
    <w:p w14:paraId="5E1BF114" w14:textId="77777777" w:rsidR="000B5590" w:rsidRPr="00631F25" w:rsidRDefault="000B5590" w:rsidP="000B5590">
      <w:pPr>
        <w:rPr>
          <w:rFonts w:ascii="Century Gothic" w:hAnsi="Century Gothic"/>
        </w:rPr>
      </w:pPr>
    </w:p>
    <w:p w14:paraId="70FC76A9" w14:textId="77777777" w:rsidR="000B5590" w:rsidRPr="00631F25" w:rsidRDefault="000B5590" w:rsidP="000B5590">
      <w:pPr>
        <w:rPr>
          <w:rFonts w:ascii="Century Gothic" w:hAnsi="Century Gothic"/>
        </w:rPr>
      </w:pPr>
      <w:r w:rsidRPr="00631F25">
        <w:rPr>
          <w:rFonts w:ascii="Century Gothic" w:hAnsi="Century Gothic"/>
        </w:rPr>
        <w:t>Concurred:</w:t>
      </w:r>
    </w:p>
    <w:p w14:paraId="20612EE7" w14:textId="77777777" w:rsidR="000B5590" w:rsidRPr="00631F25" w:rsidRDefault="000B5590" w:rsidP="000B5590">
      <w:pPr>
        <w:rPr>
          <w:rFonts w:ascii="Century Gothic" w:hAnsi="Century Gothic"/>
        </w:rPr>
      </w:pPr>
    </w:p>
    <w:p w14:paraId="4B5110FC" w14:textId="77777777" w:rsidR="000B5590" w:rsidRPr="00631F25" w:rsidRDefault="000B5590" w:rsidP="000B5590">
      <w:pPr>
        <w:rPr>
          <w:rFonts w:ascii="Century Gothic" w:hAnsi="Century Gothic"/>
        </w:rPr>
      </w:pPr>
    </w:p>
    <w:p w14:paraId="4674CB4B" w14:textId="4096EC3B" w:rsidR="00631F25" w:rsidRPr="00631F25" w:rsidRDefault="00631F25" w:rsidP="00631F25">
      <w:pPr>
        <w:rPr>
          <w:rFonts w:ascii="Century Gothic" w:hAnsi="Century Gothic" w:cstheme="minorHAnsi"/>
          <w:b/>
          <w:bCs/>
        </w:rPr>
      </w:pPr>
      <w:r w:rsidRPr="00631F25">
        <w:rPr>
          <w:rFonts w:ascii="Century Gothic" w:hAnsi="Century Gothic" w:cstheme="minorHAnsi"/>
          <w:b/>
          <w:bCs/>
        </w:rPr>
        <w:t xml:space="preserve">IAN FLOR ZEDRIC AYUYANG </w:t>
      </w:r>
      <w:r w:rsidRPr="00631F25">
        <w:rPr>
          <w:rFonts w:ascii="Century Gothic" w:hAnsi="Century Gothic" w:cstheme="minorHAnsi"/>
          <w:b/>
          <w:bCs/>
        </w:rPr>
        <w:tab/>
      </w:r>
      <w:r w:rsidRPr="00631F25">
        <w:rPr>
          <w:rFonts w:ascii="Century Gothic" w:hAnsi="Century Gothic" w:cstheme="minorHAnsi"/>
          <w:b/>
          <w:bCs/>
        </w:rPr>
        <w:tab/>
      </w:r>
      <w:r w:rsidRPr="00631F25">
        <w:rPr>
          <w:rFonts w:ascii="Century Gothic" w:hAnsi="Century Gothic" w:cstheme="minorHAnsi"/>
          <w:b/>
          <w:bCs/>
        </w:rPr>
        <w:tab/>
        <w:t xml:space="preserve">RENEL JOHN CASTANEDA </w:t>
      </w:r>
    </w:p>
    <w:p w14:paraId="78F15FEF" w14:textId="77777777" w:rsidR="00631F25" w:rsidRPr="00631F25" w:rsidRDefault="00631F25" w:rsidP="00631F25">
      <w:pPr>
        <w:rPr>
          <w:rFonts w:ascii="Century Gothic" w:hAnsi="Century Gothic" w:cstheme="minorHAnsi"/>
          <w:b/>
          <w:bCs/>
        </w:rPr>
      </w:pPr>
    </w:p>
    <w:p w14:paraId="6E9081D5" w14:textId="77777777" w:rsidR="00631F25" w:rsidRPr="00631F25" w:rsidRDefault="00631F25" w:rsidP="00631F25">
      <w:pPr>
        <w:rPr>
          <w:rFonts w:ascii="Century Gothic" w:hAnsi="Century Gothic" w:cstheme="minorHAnsi"/>
          <w:b/>
          <w:bCs/>
        </w:rPr>
      </w:pPr>
    </w:p>
    <w:p w14:paraId="0714C3E6" w14:textId="2E4DD7CE" w:rsidR="00631F25" w:rsidRPr="00631F25" w:rsidRDefault="00631F25" w:rsidP="00631F25">
      <w:pPr>
        <w:rPr>
          <w:rFonts w:ascii="Century Gothic" w:hAnsi="Century Gothic" w:cstheme="minorHAnsi"/>
          <w:b/>
          <w:bCs/>
        </w:rPr>
      </w:pPr>
      <w:r w:rsidRPr="00631F25">
        <w:rPr>
          <w:rFonts w:ascii="Century Gothic" w:hAnsi="Century Gothic" w:cstheme="minorHAnsi"/>
          <w:b/>
          <w:bCs/>
        </w:rPr>
        <w:t>GABRIEL BERROY</w:t>
      </w:r>
      <w:r w:rsidRPr="00631F25">
        <w:rPr>
          <w:rFonts w:ascii="Century Gothic" w:hAnsi="Century Gothic" w:cstheme="minorHAnsi"/>
          <w:b/>
          <w:bCs/>
        </w:rPr>
        <w:tab/>
      </w:r>
      <w:r w:rsidRPr="00631F25">
        <w:rPr>
          <w:rFonts w:ascii="Century Gothic" w:hAnsi="Century Gothic" w:cstheme="minorHAnsi"/>
          <w:b/>
          <w:bCs/>
        </w:rPr>
        <w:tab/>
      </w:r>
      <w:r w:rsidRPr="00631F25">
        <w:rPr>
          <w:rFonts w:ascii="Century Gothic" w:hAnsi="Century Gothic" w:cstheme="minorHAnsi"/>
          <w:b/>
          <w:bCs/>
        </w:rPr>
        <w:tab/>
      </w:r>
      <w:r w:rsidRPr="00631F25">
        <w:rPr>
          <w:rFonts w:ascii="Century Gothic" w:hAnsi="Century Gothic" w:cstheme="minorHAnsi"/>
          <w:b/>
          <w:bCs/>
        </w:rPr>
        <w:tab/>
      </w:r>
      <w:r w:rsidR="00D43A19">
        <w:rPr>
          <w:rFonts w:ascii="Century Gothic" w:hAnsi="Century Gothic" w:cstheme="minorHAnsi"/>
          <w:b/>
          <w:bCs/>
        </w:rPr>
        <w:tab/>
      </w:r>
      <w:r w:rsidRPr="00631F25">
        <w:rPr>
          <w:rFonts w:ascii="Century Gothic" w:hAnsi="Century Gothic" w:cstheme="minorHAnsi"/>
          <w:b/>
          <w:bCs/>
        </w:rPr>
        <w:t xml:space="preserve">JOSHUA AGAPINAY </w:t>
      </w:r>
    </w:p>
    <w:p w14:paraId="5DE549E0" w14:textId="404FEF2A" w:rsidR="00631F25" w:rsidRPr="00631F25" w:rsidRDefault="00631F25" w:rsidP="00631F25">
      <w:pPr>
        <w:rPr>
          <w:rFonts w:ascii="Century Gothic" w:hAnsi="Century Gothic" w:cstheme="minorHAnsi"/>
          <w:b/>
          <w:bCs/>
        </w:rPr>
      </w:pPr>
    </w:p>
    <w:p w14:paraId="55970176" w14:textId="77777777" w:rsidR="00631F25" w:rsidRPr="00631F25" w:rsidRDefault="00631F25" w:rsidP="00631F25">
      <w:pPr>
        <w:rPr>
          <w:rFonts w:ascii="Century Gothic" w:hAnsi="Century Gothic" w:cstheme="minorHAnsi"/>
          <w:b/>
          <w:bCs/>
        </w:rPr>
      </w:pPr>
    </w:p>
    <w:p w14:paraId="4C418B53" w14:textId="77777777" w:rsidR="00631F25" w:rsidRPr="00631F25" w:rsidRDefault="00631F25" w:rsidP="00631F25">
      <w:pPr>
        <w:rPr>
          <w:rFonts w:ascii="Century Gothic" w:hAnsi="Century Gothic" w:cstheme="minorHAnsi"/>
          <w:b/>
          <w:bCs/>
        </w:rPr>
      </w:pPr>
      <w:r w:rsidRPr="00631F25">
        <w:rPr>
          <w:rFonts w:ascii="Century Gothic" w:hAnsi="Century Gothic" w:cstheme="minorHAnsi"/>
          <w:b/>
          <w:bCs/>
        </w:rPr>
        <w:t>SHELA LEA SAMORTIN</w:t>
      </w:r>
      <w:r w:rsidRPr="00631F25">
        <w:rPr>
          <w:rFonts w:ascii="Century Gothic" w:hAnsi="Century Gothic" w:cstheme="minorHAnsi"/>
          <w:b/>
          <w:bCs/>
        </w:rPr>
        <w:tab/>
      </w:r>
      <w:r w:rsidRPr="00631F25">
        <w:rPr>
          <w:rFonts w:ascii="Century Gothic" w:hAnsi="Century Gothic" w:cstheme="minorHAnsi"/>
          <w:b/>
          <w:bCs/>
        </w:rPr>
        <w:tab/>
      </w:r>
      <w:r w:rsidRPr="00631F25">
        <w:rPr>
          <w:rFonts w:ascii="Century Gothic" w:hAnsi="Century Gothic" w:cstheme="minorHAnsi"/>
          <w:b/>
          <w:bCs/>
        </w:rPr>
        <w:tab/>
      </w:r>
      <w:r w:rsidRPr="00631F25">
        <w:rPr>
          <w:rFonts w:ascii="Century Gothic" w:hAnsi="Century Gothic" w:cstheme="minorHAnsi"/>
          <w:b/>
          <w:bCs/>
        </w:rPr>
        <w:tab/>
        <w:t>HEARTSON ROSWELL YAGIN</w:t>
      </w:r>
    </w:p>
    <w:p w14:paraId="2D55FE0C" w14:textId="77777777" w:rsidR="00631F25" w:rsidRPr="00631F25" w:rsidRDefault="00631F25" w:rsidP="00631F25">
      <w:pPr>
        <w:rPr>
          <w:rFonts w:ascii="Century Gothic" w:hAnsi="Century Gothic" w:cstheme="minorHAnsi"/>
          <w:b/>
          <w:bCs/>
        </w:rPr>
      </w:pPr>
    </w:p>
    <w:p w14:paraId="5C60B85E" w14:textId="098ACFE3" w:rsidR="00631F25" w:rsidRPr="00631F25" w:rsidRDefault="00631F25" w:rsidP="00631F25">
      <w:pPr>
        <w:rPr>
          <w:rFonts w:ascii="Century Gothic" w:hAnsi="Century Gothic" w:cstheme="minorHAnsi"/>
          <w:b/>
          <w:bCs/>
        </w:rPr>
      </w:pPr>
      <w:r w:rsidRPr="00631F25">
        <w:rPr>
          <w:rFonts w:ascii="Century Gothic" w:hAnsi="Century Gothic" w:cstheme="minorHAnsi"/>
          <w:b/>
          <w:bCs/>
        </w:rPr>
        <w:t xml:space="preserve"> </w:t>
      </w:r>
    </w:p>
    <w:p w14:paraId="30068F7E" w14:textId="56FFF03E" w:rsidR="00631F25" w:rsidRPr="00631F25" w:rsidRDefault="00631F25" w:rsidP="00631F25">
      <w:pPr>
        <w:rPr>
          <w:rFonts w:ascii="Century Gothic" w:hAnsi="Century Gothic" w:cstheme="minorHAnsi"/>
          <w:b/>
          <w:bCs/>
        </w:rPr>
      </w:pPr>
      <w:r w:rsidRPr="00631F25">
        <w:rPr>
          <w:rFonts w:ascii="Century Gothic" w:hAnsi="Century Gothic" w:cstheme="minorHAnsi"/>
          <w:b/>
          <w:bCs/>
        </w:rPr>
        <w:t>VAL MELBIN CABITAC</w:t>
      </w:r>
      <w:r w:rsidRPr="00631F25">
        <w:rPr>
          <w:rFonts w:ascii="Century Gothic" w:hAnsi="Century Gothic" w:cstheme="minorHAnsi"/>
          <w:b/>
          <w:bCs/>
        </w:rPr>
        <w:tab/>
      </w:r>
      <w:r w:rsidRPr="00631F25">
        <w:rPr>
          <w:rFonts w:ascii="Century Gothic" w:hAnsi="Century Gothic" w:cstheme="minorHAnsi"/>
          <w:b/>
          <w:bCs/>
        </w:rPr>
        <w:tab/>
      </w:r>
      <w:r w:rsidRPr="00631F25">
        <w:rPr>
          <w:rFonts w:ascii="Century Gothic" w:hAnsi="Century Gothic" w:cstheme="minorHAnsi"/>
          <w:b/>
          <w:bCs/>
        </w:rPr>
        <w:tab/>
      </w:r>
      <w:r w:rsidRPr="00631F25">
        <w:rPr>
          <w:rFonts w:ascii="Century Gothic" w:hAnsi="Century Gothic" w:cstheme="minorHAnsi"/>
          <w:b/>
          <w:bCs/>
        </w:rPr>
        <w:tab/>
        <w:t xml:space="preserve">JOHN AUSTIN VILLORIA </w:t>
      </w:r>
    </w:p>
    <w:p w14:paraId="3651177F" w14:textId="77777777" w:rsidR="000B5590" w:rsidRPr="00631F25" w:rsidRDefault="000B5590" w:rsidP="000B5590">
      <w:pPr>
        <w:rPr>
          <w:rFonts w:ascii="Century Gothic" w:hAnsi="Century Gothic"/>
        </w:rPr>
      </w:pPr>
    </w:p>
    <w:p w14:paraId="5FFF37E1" w14:textId="77777777" w:rsidR="000B5590" w:rsidRPr="00631F25" w:rsidRDefault="000B5590" w:rsidP="000B5590">
      <w:pPr>
        <w:rPr>
          <w:rFonts w:ascii="Century Gothic" w:hAnsi="Century Gothic"/>
        </w:rPr>
      </w:pPr>
    </w:p>
    <w:p w14:paraId="554B01DD" w14:textId="77777777" w:rsidR="00D43A19" w:rsidRDefault="00D43A19" w:rsidP="000B5590">
      <w:pPr>
        <w:rPr>
          <w:rFonts w:ascii="Century Gothic" w:hAnsi="Century Gothic"/>
        </w:rPr>
      </w:pPr>
    </w:p>
    <w:p w14:paraId="3B11DE99" w14:textId="68D52DCD" w:rsidR="000B5590" w:rsidRPr="00631F25" w:rsidRDefault="000B5590" w:rsidP="000B5590">
      <w:pPr>
        <w:rPr>
          <w:rFonts w:ascii="Century Gothic" w:hAnsi="Century Gothic"/>
        </w:rPr>
      </w:pPr>
      <w:r w:rsidRPr="00631F25">
        <w:rPr>
          <w:rFonts w:ascii="Century Gothic" w:hAnsi="Century Gothic"/>
        </w:rPr>
        <w:t>Noted:</w:t>
      </w:r>
    </w:p>
    <w:p w14:paraId="37956EB2" w14:textId="77777777" w:rsidR="000B5590" w:rsidRPr="00631F25" w:rsidRDefault="000B5590" w:rsidP="000B5590">
      <w:pPr>
        <w:rPr>
          <w:rFonts w:ascii="Century Gothic" w:hAnsi="Century Gothic"/>
        </w:rPr>
      </w:pPr>
    </w:p>
    <w:p w14:paraId="7AC477B4" w14:textId="77777777" w:rsidR="000B5590" w:rsidRPr="00631F25" w:rsidRDefault="000B5590" w:rsidP="000B5590">
      <w:pPr>
        <w:rPr>
          <w:rFonts w:ascii="Century Gothic" w:hAnsi="Century Gothic"/>
        </w:rPr>
      </w:pPr>
    </w:p>
    <w:p w14:paraId="5E313ACF" w14:textId="146EEDE4" w:rsidR="00CE0696" w:rsidRPr="00631F25" w:rsidRDefault="00631F25" w:rsidP="000B5590">
      <w:pPr>
        <w:tabs>
          <w:tab w:val="left" w:pos="3870"/>
        </w:tabs>
        <w:rPr>
          <w:rFonts w:ascii="Century Gothic" w:hAnsi="Century Gothic"/>
          <w:b/>
        </w:rPr>
      </w:pPr>
      <w:r w:rsidRPr="00631F25">
        <w:rPr>
          <w:rFonts w:ascii="Century Gothic" w:hAnsi="Century Gothic"/>
          <w:b/>
        </w:rPr>
        <w:t>RHEY JHUNE T. CACAO</w:t>
      </w:r>
      <w:r w:rsidR="000B5590" w:rsidRPr="00631F25">
        <w:rPr>
          <w:rFonts w:ascii="Century Gothic" w:hAnsi="Century Gothic"/>
          <w:b/>
        </w:rPr>
        <w:tab/>
      </w:r>
      <w:r w:rsidR="000B5590" w:rsidRPr="00631F25">
        <w:rPr>
          <w:rFonts w:ascii="Century Gothic" w:hAnsi="Century Gothic"/>
          <w:b/>
        </w:rPr>
        <w:tab/>
      </w:r>
      <w:r w:rsidR="000B5590" w:rsidRPr="00631F25">
        <w:rPr>
          <w:rFonts w:ascii="Century Gothic" w:hAnsi="Century Gothic"/>
          <w:b/>
        </w:rPr>
        <w:tab/>
      </w:r>
      <w:r w:rsidR="000B5590" w:rsidRPr="00631F25">
        <w:rPr>
          <w:rFonts w:ascii="Century Gothic" w:hAnsi="Century Gothic"/>
          <w:b/>
        </w:rPr>
        <w:tab/>
      </w:r>
    </w:p>
    <w:p w14:paraId="21AA124F" w14:textId="7842CAA6" w:rsidR="00CE0696" w:rsidRPr="00631F25" w:rsidRDefault="00631F25" w:rsidP="000B5590">
      <w:pPr>
        <w:tabs>
          <w:tab w:val="left" w:pos="3870"/>
        </w:tabs>
        <w:rPr>
          <w:rFonts w:ascii="Century Gothic" w:hAnsi="Century Gothic"/>
        </w:rPr>
      </w:pPr>
      <w:r w:rsidRPr="00631F25">
        <w:rPr>
          <w:rFonts w:ascii="Century Gothic" w:hAnsi="Century Gothic"/>
        </w:rPr>
        <w:t>CICSSC Adviser</w:t>
      </w:r>
    </w:p>
    <w:p w14:paraId="148D24E3" w14:textId="77777777" w:rsidR="00CE0696" w:rsidRPr="00631F25" w:rsidRDefault="00CE0696" w:rsidP="000B5590">
      <w:pPr>
        <w:tabs>
          <w:tab w:val="left" w:pos="3870"/>
        </w:tabs>
        <w:rPr>
          <w:rFonts w:ascii="Century Gothic" w:hAnsi="Century Gothic"/>
        </w:rPr>
      </w:pPr>
    </w:p>
    <w:p w14:paraId="05CCD72F" w14:textId="77777777" w:rsidR="00CE0696" w:rsidRPr="00631F25" w:rsidRDefault="00CE0696" w:rsidP="000B5590">
      <w:pPr>
        <w:tabs>
          <w:tab w:val="left" w:pos="3870"/>
        </w:tabs>
        <w:rPr>
          <w:rFonts w:ascii="Century Gothic" w:hAnsi="Century Gothic"/>
          <w:b/>
        </w:rPr>
      </w:pPr>
    </w:p>
    <w:p w14:paraId="1E67DAD3" w14:textId="77777777" w:rsidR="00CE0696" w:rsidRPr="00631F25" w:rsidRDefault="000B5590" w:rsidP="00CE0696">
      <w:pPr>
        <w:tabs>
          <w:tab w:val="left" w:pos="3870"/>
        </w:tabs>
        <w:rPr>
          <w:rFonts w:ascii="Century Gothic" w:hAnsi="Century Gothic"/>
          <w:b/>
        </w:rPr>
      </w:pPr>
      <w:r w:rsidRPr="00631F25">
        <w:rPr>
          <w:rFonts w:ascii="Century Gothic" w:hAnsi="Century Gothic"/>
          <w:b/>
        </w:rPr>
        <w:t>CHARLOT L. MARAMAG</w:t>
      </w:r>
    </w:p>
    <w:p w14:paraId="0642A32C" w14:textId="77777777" w:rsidR="00631F25" w:rsidRPr="00631F25" w:rsidRDefault="00631F25" w:rsidP="00631F25">
      <w:pPr>
        <w:tabs>
          <w:tab w:val="left" w:pos="3870"/>
        </w:tabs>
        <w:rPr>
          <w:rFonts w:ascii="Century Gothic" w:hAnsi="Century Gothic"/>
        </w:rPr>
      </w:pPr>
      <w:r w:rsidRPr="00631F25">
        <w:rPr>
          <w:rFonts w:ascii="Century Gothic" w:hAnsi="Century Gothic"/>
        </w:rPr>
        <w:t>CICSSC Adviser</w:t>
      </w:r>
    </w:p>
    <w:p w14:paraId="44DB7DB9" w14:textId="77777777" w:rsidR="000B5590" w:rsidRPr="00631F25" w:rsidRDefault="000B5590" w:rsidP="000B5590">
      <w:pPr>
        <w:rPr>
          <w:rFonts w:ascii="Century Gothic" w:hAnsi="Century Gothic"/>
        </w:rPr>
      </w:pPr>
    </w:p>
    <w:p w14:paraId="5C72F315" w14:textId="77777777" w:rsidR="00CE0696" w:rsidRPr="00631F25" w:rsidRDefault="00CE0696" w:rsidP="00E2403A">
      <w:pPr>
        <w:rPr>
          <w:rFonts w:ascii="Century Gothic" w:hAnsi="Century Gothic"/>
        </w:rPr>
      </w:pPr>
    </w:p>
    <w:p w14:paraId="1E039D0F" w14:textId="77777777" w:rsidR="00631F25" w:rsidRPr="00631F25" w:rsidRDefault="00631F25" w:rsidP="00631F25">
      <w:pPr>
        <w:rPr>
          <w:rFonts w:ascii="Century Gothic" w:hAnsi="Century Gothic"/>
          <w:b/>
          <w:lang w:val="en-GB"/>
        </w:rPr>
      </w:pPr>
      <w:r w:rsidRPr="00631F25">
        <w:rPr>
          <w:rFonts w:ascii="Century Gothic" w:hAnsi="Century Gothic"/>
          <w:b/>
          <w:lang w:val="en-GB"/>
        </w:rPr>
        <w:t>ELMARIE RUFINA A. SUETOS, MACE</w:t>
      </w:r>
    </w:p>
    <w:p w14:paraId="0BAD0837" w14:textId="77777777" w:rsidR="00631F25" w:rsidRPr="00631F25" w:rsidRDefault="00631F25" w:rsidP="00631F25">
      <w:pPr>
        <w:rPr>
          <w:rFonts w:ascii="Century Gothic" w:hAnsi="Century Gothic"/>
          <w:lang w:val="en-GB"/>
        </w:rPr>
      </w:pPr>
      <w:r w:rsidRPr="00631F25">
        <w:rPr>
          <w:rFonts w:ascii="Century Gothic" w:hAnsi="Century Gothic"/>
          <w:lang w:val="en-GB"/>
        </w:rPr>
        <w:t>College Dean, CICS</w:t>
      </w:r>
    </w:p>
    <w:p w14:paraId="3C2204AA" w14:textId="22BB5161" w:rsidR="00DD396D" w:rsidRDefault="00DD396D" w:rsidP="00DD396D">
      <w:pPr>
        <w:rPr>
          <w:rFonts w:ascii="Century Gothic" w:hAnsi="Century Gothic"/>
        </w:rPr>
      </w:pPr>
    </w:p>
    <w:p w14:paraId="072DCD62" w14:textId="77777777" w:rsidR="00D43A19" w:rsidRPr="00631F25" w:rsidRDefault="00D43A19" w:rsidP="00DD396D">
      <w:pPr>
        <w:rPr>
          <w:rFonts w:ascii="Century Gothic" w:hAnsi="Century Gothic"/>
        </w:rPr>
      </w:pPr>
    </w:p>
    <w:p w14:paraId="0019D0AB" w14:textId="3E62A4B2" w:rsidR="00DD396D" w:rsidRDefault="00DD396D" w:rsidP="00DD396D">
      <w:pPr>
        <w:rPr>
          <w:rFonts w:ascii="Century Gothic" w:hAnsi="Century Gothic"/>
        </w:rPr>
      </w:pPr>
    </w:p>
    <w:p w14:paraId="695508D1" w14:textId="008CFAF7" w:rsidR="00D43A19" w:rsidRDefault="00D43A19" w:rsidP="00DD396D">
      <w:pPr>
        <w:rPr>
          <w:rFonts w:ascii="Century Gothic" w:hAnsi="Century Gothic"/>
        </w:rPr>
      </w:pPr>
    </w:p>
    <w:p w14:paraId="3B849858" w14:textId="77777777" w:rsidR="00D43A19" w:rsidRPr="00631F25" w:rsidRDefault="00D43A19" w:rsidP="00DD396D">
      <w:pPr>
        <w:rPr>
          <w:rFonts w:ascii="Century Gothic" w:hAnsi="Century Gothic"/>
        </w:rPr>
      </w:pPr>
    </w:p>
    <w:p w14:paraId="7966DA9A" w14:textId="77777777" w:rsidR="00DD396D" w:rsidRPr="00631F25" w:rsidRDefault="00DD396D" w:rsidP="00DD396D">
      <w:pPr>
        <w:rPr>
          <w:rFonts w:ascii="Century Gothic" w:hAnsi="Century Gothic"/>
        </w:rPr>
      </w:pPr>
      <w:r w:rsidRPr="00631F25">
        <w:rPr>
          <w:rFonts w:ascii="Century Gothic" w:hAnsi="Century Gothic"/>
        </w:rPr>
        <w:t>Further Noted:</w:t>
      </w:r>
    </w:p>
    <w:p w14:paraId="2250320F" w14:textId="77777777" w:rsidR="00631F25" w:rsidRPr="00631F25" w:rsidRDefault="00631F25" w:rsidP="00631F25">
      <w:pPr>
        <w:rPr>
          <w:rFonts w:ascii="Century Gothic" w:hAnsi="Century Gothic"/>
          <w:lang w:val="en-GB"/>
        </w:rPr>
      </w:pPr>
    </w:p>
    <w:p w14:paraId="799D3CB1" w14:textId="77777777" w:rsidR="00631F25" w:rsidRPr="00631F25" w:rsidRDefault="00631F25" w:rsidP="00631F25">
      <w:pPr>
        <w:rPr>
          <w:rFonts w:ascii="Century Gothic" w:hAnsi="Century Gothic"/>
          <w:lang w:val="en-GB"/>
        </w:rPr>
      </w:pPr>
    </w:p>
    <w:p w14:paraId="202E4AF0" w14:textId="77777777" w:rsidR="00631F25" w:rsidRPr="00631F25" w:rsidRDefault="00631F25" w:rsidP="00631F25">
      <w:pPr>
        <w:rPr>
          <w:rFonts w:ascii="Century Gothic" w:hAnsi="Century Gothic"/>
          <w:b/>
          <w:bCs/>
          <w:lang w:val="en-GB"/>
        </w:rPr>
      </w:pPr>
      <w:r w:rsidRPr="00631F25">
        <w:rPr>
          <w:rFonts w:ascii="Century Gothic" w:hAnsi="Century Gothic"/>
          <w:b/>
          <w:bCs/>
          <w:lang w:val="en-GB"/>
        </w:rPr>
        <w:t>FLORINA P. GONZALES, MACE</w:t>
      </w:r>
    </w:p>
    <w:p w14:paraId="2AFD9DC0" w14:textId="77777777" w:rsidR="00631F25" w:rsidRPr="00631F25" w:rsidRDefault="00631F25" w:rsidP="00631F25">
      <w:pPr>
        <w:rPr>
          <w:rFonts w:ascii="Century Gothic" w:hAnsi="Century Gothic"/>
          <w:lang w:val="en-GB"/>
        </w:rPr>
      </w:pPr>
      <w:r w:rsidRPr="00631F25">
        <w:rPr>
          <w:rFonts w:ascii="Century Gothic" w:hAnsi="Century Gothic"/>
          <w:lang w:val="en-GB"/>
        </w:rPr>
        <w:t>OSDW Coordinator</w:t>
      </w:r>
    </w:p>
    <w:p w14:paraId="38EFB814" w14:textId="52684360" w:rsidR="00DD396D" w:rsidRPr="00631F25" w:rsidRDefault="00DD396D" w:rsidP="00DD396D">
      <w:pPr>
        <w:rPr>
          <w:rFonts w:ascii="Century Gothic" w:hAnsi="Century Gothic"/>
        </w:rPr>
      </w:pPr>
    </w:p>
    <w:p w14:paraId="04EDAA6C" w14:textId="2CAF9DF8" w:rsidR="00631F25" w:rsidRPr="00631F25" w:rsidRDefault="00631F25" w:rsidP="00DD396D">
      <w:pPr>
        <w:rPr>
          <w:rFonts w:ascii="Century Gothic" w:hAnsi="Century Gothic"/>
        </w:rPr>
      </w:pPr>
    </w:p>
    <w:p w14:paraId="4560039D" w14:textId="77777777" w:rsidR="00631F25" w:rsidRPr="00631F25" w:rsidRDefault="00631F25" w:rsidP="00631F25">
      <w:pPr>
        <w:rPr>
          <w:rFonts w:ascii="Century Gothic" w:hAnsi="Century Gothic"/>
        </w:rPr>
      </w:pPr>
      <w:r w:rsidRPr="00631F25">
        <w:rPr>
          <w:rFonts w:ascii="Century Gothic" w:hAnsi="Century Gothic"/>
        </w:rPr>
        <w:t>Approved:</w:t>
      </w:r>
    </w:p>
    <w:p w14:paraId="0F7770E9" w14:textId="032CE599" w:rsidR="00631F25" w:rsidRDefault="00631F25" w:rsidP="00631F25">
      <w:pPr>
        <w:rPr>
          <w:rFonts w:ascii="Century Gothic" w:hAnsi="Century Gothic"/>
        </w:rPr>
      </w:pPr>
    </w:p>
    <w:p w14:paraId="6C70CC83" w14:textId="77777777" w:rsidR="00D43A19" w:rsidRPr="00631F25" w:rsidRDefault="00D43A19" w:rsidP="00631F25">
      <w:pPr>
        <w:rPr>
          <w:rFonts w:ascii="Century Gothic" w:hAnsi="Century Gothic"/>
        </w:rPr>
      </w:pPr>
    </w:p>
    <w:p w14:paraId="74334A12" w14:textId="77777777" w:rsidR="00631F25" w:rsidRPr="00631F25" w:rsidRDefault="00631F25" w:rsidP="00631F25">
      <w:pPr>
        <w:rPr>
          <w:rFonts w:ascii="Century Gothic" w:hAnsi="Century Gothic"/>
          <w:b/>
          <w:bCs/>
        </w:rPr>
      </w:pPr>
      <w:r w:rsidRPr="00631F25">
        <w:rPr>
          <w:rFonts w:ascii="Century Gothic" w:hAnsi="Century Gothic"/>
          <w:b/>
          <w:bCs/>
        </w:rPr>
        <w:t>FROILAN A. PACRIS JR., Ph. D.</w:t>
      </w:r>
    </w:p>
    <w:p w14:paraId="6EAD93EA" w14:textId="77777777" w:rsidR="00631F25" w:rsidRPr="00631F25" w:rsidRDefault="00631F25" w:rsidP="00631F25">
      <w:pPr>
        <w:rPr>
          <w:rFonts w:ascii="Century Gothic" w:hAnsi="Century Gothic"/>
        </w:rPr>
      </w:pPr>
      <w:r w:rsidRPr="00631F25">
        <w:rPr>
          <w:rFonts w:ascii="Century Gothic" w:hAnsi="Century Gothic"/>
        </w:rPr>
        <w:t>Campus Executive Officer</w:t>
      </w:r>
    </w:p>
    <w:p w14:paraId="684BF76D" w14:textId="77777777" w:rsidR="00631F25" w:rsidRPr="00631F25" w:rsidRDefault="00631F25" w:rsidP="00DD396D">
      <w:pPr>
        <w:rPr>
          <w:rFonts w:ascii="Century Gothic" w:hAnsi="Century Gothic"/>
        </w:rPr>
      </w:pPr>
    </w:p>
    <w:sectPr w:rsidR="00631F25" w:rsidRPr="00631F25" w:rsidSect="00D43A19">
      <w:headerReference w:type="default" r:id="rId7"/>
      <w:footerReference w:type="even" r:id="rId8"/>
      <w:footerReference w:type="default" r:id="rId9"/>
      <w:pgSz w:w="12240" w:h="15840" w:code="1"/>
      <w:pgMar w:top="720" w:right="1440" w:bottom="576" w:left="1800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1150" w14:textId="77777777" w:rsidR="003026AC" w:rsidRDefault="003026AC">
      <w:r>
        <w:separator/>
      </w:r>
    </w:p>
  </w:endnote>
  <w:endnote w:type="continuationSeparator" w:id="0">
    <w:p w14:paraId="77E7B61F" w14:textId="77777777" w:rsidR="003026AC" w:rsidRDefault="0030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168D" w14:textId="77777777" w:rsidR="007016A6" w:rsidRDefault="007016A6"/>
  <w:p w14:paraId="71ABF4A3" w14:textId="77777777" w:rsidR="007016A6" w:rsidRDefault="007016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82F6" w14:textId="77777777" w:rsidR="007016A6" w:rsidRDefault="007E489E" w:rsidP="007E27BD">
    <w:pPr>
      <w:pStyle w:val="Footer"/>
      <w:ind w:right="-90"/>
      <w:jc w:val="both"/>
      <w:rPr>
        <w:rFonts w:ascii="Berlin Sans FB Demi" w:hAnsi="Berlin Sans FB Demi" w:cs="Tahoma"/>
        <w:sz w:val="22"/>
        <w:szCs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 wp14:anchorId="78661163" wp14:editId="7EB605F9">
              <wp:simplePos x="0" y="0"/>
              <wp:positionH relativeFrom="column">
                <wp:posOffset>13335</wp:posOffset>
              </wp:positionH>
              <wp:positionV relativeFrom="paragraph">
                <wp:posOffset>100964</wp:posOffset>
              </wp:positionV>
              <wp:extent cx="6272530" cy="0"/>
              <wp:effectExtent l="0" t="19050" r="13970" b="19050"/>
              <wp:wrapNone/>
              <wp:docPr id="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25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5D5D9" id="Line 19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7.95pt" to="494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" strokeweight="3pt">
              <v:stroke linestyle="thinThin"/>
            </v:line>
          </w:pict>
        </mc:Fallback>
      </mc:AlternateContent>
    </w:r>
  </w:p>
  <w:p w14:paraId="2EB9FCE5" w14:textId="77777777" w:rsidR="00B70183" w:rsidRDefault="007E489E" w:rsidP="008E774E">
    <w:pPr>
      <w:pStyle w:val="Footer"/>
      <w:tabs>
        <w:tab w:val="clear" w:pos="4320"/>
        <w:tab w:val="clear" w:pos="8640"/>
      </w:tabs>
      <w:ind w:right="-90"/>
      <w:jc w:val="both"/>
      <w:rPr>
        <w:rFonts w:ascii="Lucida Handwriting" w:hAnsi="Lucida Handwriting" w:cs="Tahoma"/>
        <w:sz w:val="16"/>
        <w:szCs w:val="20"/>
      </w:rPr>
    </w:pPr>
    <w:r>
      <w:rPr>
        <w:rFonts w:ascii="Century Gothic" w:hAnsi="Century Gothic" w:cs="Tahoma"/>
        <w:noProof/>
        <w:sz w:val="22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810258F" wp14:editId="0E7D9B6B">
              <wp:simplePos x="0" y="0"/>
              <wp:positionH relativeFrom="column">
                <wp:posOffset>-685800</wp:posOffset>
              </wp:positionH>
              <wp:positionV relativeFrom="paragraph">
                <wp:posOffset>3166110</wp:posOffset>
              </wp:positionV>
              <wp:extent cx="2857500" cy="913765"/>
              <wp:effectExtent l="0" t="0" r="0" b="635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913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3CFED" w14:textId="77777777" w:rsidR="007016A6" w:rsidRDefault="007016A6" w:rsidP="006D1DE0">
                          <w:pPr>
                            <w:pStyle w:val="Footer"/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College</w:t>
                              </w:r>
                            </w:smartTag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Information</w:t>
                              </w:r>
                            </w:smartTag>
                          </w:smartTag>
                          <w:r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t xml:space="preserve"> Technology</w:t>
                          </w:r>
                        </w:p>
                        <w:p w14:paraId="37CC8074" w14:textId="77777777" w:rsidR="007016A6" w:rsidRPr="001F1102" w:rsidRDefault="007016A6" w:rsidP="006D1DE0">
                          <w:pPr>
                            <w:pStyle w:val="Footer"/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F1102"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t>Carig</w:t>
                          </w:r>
                          <w:proofErr w:type="spellEnd"/>
                          <w:r w:rsidRPr="001F1102"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PlaceName">
                              <w:r w:rsidRPr="001F1102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Tuguegarao</w:t>
                              </w:r>
                            </w:smartTag>
                            <w:smartTag w:uri="urn:schemas-microsoft-com:office:smarttags" w:element="PlaceType">
                              <w:r w:rsidRPr="001F1102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City</w:t>
                              </w:r>
                            </w:smartTag>
                          </w:smartTag>
                          <w:proofErr w:type="spellEnd"/>
                          <w:r w:rsidRPr="001F1102"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t xml:space="preserve">3500 </w:t>
                          </w:r>
                          <w:r w:rsidRPr="001F1102"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t>Cagayan</w:t>
                          </w:r>
                        </w:p>
                        <w:p w14:paraId="3B68B550" w14:textId="77777777" w:rsidR="007016A6" w:rsidRPr="001F1102" w:rsidRDefault="007016A6" w:rsidP="006D1DE0">
                          <w:pPr>
                            <w:pStyle w:val="Footer"/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</w:pPr>
                          <w:r w:rsidRPr="001F1102"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t>t:  +63 78 844- 0102</w:t>
                          </w:r>
                        </w:p>
                        <w:p w14:paraId="3B00895E" w14:textId="77777777" w:rsidR="007016A6" w:rsidRDefault="007016A6" w:rsidP="006D1DE0">
                          <w:proofErr w:type="gramStart"/>
                          <w:r w:rsidRPr="001F1102"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t>email:csu.it.info@gmail.com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10258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left:0;text-align:left;margin-left:-54pt;margin-top:249.3pt;width:225pt;height:7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" filled="f" stroked="f">
              <v:textbox>
                <w:txbxContent>
                  <w:p w14:paraId="0C83CFED" w14:textId="77777777" w:rsidR="007016A6" w:rsidRDefault="007016A6" w:rsidP="006D1DE0">
                    <w:pPr>
                      <w:pStyle w:val="Foo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College</w:t>
                        </w:r>
                      </w:smartTag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Information</w:t>
                        </w:r>
                      </w:smartTag>
                    </w:smartTag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 Technology</w:t>
                    </w:r>
                  </w:p>
                  <w:p w14:paraId="37CC8074" w14:textId="77777777" w:rsidR="007016A6" w:rsidRPr="001F1102" w:rsidRDefault="007016A6" w:rsidP="006D1DE0">
                    <w:pPr>
                      <w:pStyle w:val="Foo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proofErr w:type="spellStart"/>
                    <w:r w:rsidRPr="001F1102">
                      <w:rPr>
                        <w:rFonts w:ascii="Tahoma" w:hAnsi="Tahoma" w:cs="Tahoma"/>
                        <w:sz w:val="20"/>
                        <w:szCs w:val="20"/>
                      </w:rPr>
                      <w:t>Carig</w:t>
                    </w:r>
                    <w:proofErr w:type="spellEnd"/>
                    <w:r w:rsidRPr="001F1102"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PlaceName">
                        <w:r w:rsidRPr="001F1102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Tuguegarao</w:t>
                        </w:r>
                      </w:smartTag>
                      <w:smartTag w:uri="urn:schemas-microsoft-com:office:smarttags" w:element="PlaceType">
                        <w:r w:rsidRPr="001F1102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City</w:t>
                        </w:r>
                      </w:smartTag>
                    </w:smartTag>
                    <w:proofErr w:type="spellEnd"/>
                    <w:r w:rsidRPr="001F1102"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t xml:space="preserve">3500 </w:t>
                    </w:r>
                    <w:r w:rsidRPr="001F1102">
                      <w:rPr>
                        <w:rFonts w:ascii="Tahoma" w:hAnsi="Tahoma" w:cs="Tahoma"/>
                        <w:sz w:val="20"/>
                        <w:szCs w:val="20"/>
                      </w:rPr>
                      <w:t>Cagayan</w:t>
                    </w:r>
                  </w:p>
                  <w:p w14:paraId="3B68B550" w14:textId="77777777" w:rsidR="007016A6" w:rsidRPr="001F1102" w:rsidRDefault="007016A6" w:rsidP="006D1DE0">
                    <w:pPr>
                      <w:pStyle w:val="Foo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1F1102">
                      <w:rPr>
                        <w:rFonts w:ascii="Tahoma" w:hAnsi="Tahoma" w:cs="Tahoma"/>
                        <w:sz w:val="20"/>
                        <w:szCs w:val="20"/>
                      </w:rPr>
                      <w:t>t:  +63 78 844- 0102</w:t>
                    </w:r>
                  </w:p>
                  <w:p w14:paraId="3B00895E" w14:textId="77777777" w:rsidR="007016A6" w:rsidRDefault="007016A6" w:rsidP="006D1DE0">
                    <w:proofErr w:type="gramStart"/>
                    <w:r w:rsidRPr="001F1102">
                      <w:rPr>
                        <w:rFonts w:ascii="Tahoma" w:hAnsi="Tahoma" w:cs="Tahoma"/>
                        <w:sz w:val="20"/>
                        <w:szCs w:val="20"/>
                      </w:rPr>
                      <w:t>email:csu.it.info@gmail.com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7016A6" w:rsidRPr="003A779B">
      <w:rPr>
        <w:rFonts w:ascii="Berlin Sans FB Demi" w:hAnsi="Berlin Sans FB Demi" w:cs="Tahoma"/>
        <w:sz w:val="22"/>
        <w:szCs w:val="20"/>
      </w:rPr>
      <w:t xml:space="preserve">CICS </w:t>
    </w:r>
    <w:r w:rsidR="00574B03" w:rsidRPr="003A779B">
      <w:rPr>
        <w:rFonts w:ascii="Berlin Sans FB Demi" w:hAnsi="Berlin Sans FB Demi" w:cs="Tahoma"/>
        <w:sz w:val="22"/>
        <w:szCs w:val="20"/>
      </w:rPr>
      <w:t>Goal:</w:t>
    </w:r>
    <w:r w:rsidR="007016A6">
      <w:rPr>
        <w:rFonts w:ascii="Berlin Sans FB Demi" w:hAnsi="Berlin Sans FB Demi" w:cs="Tahoma"/>
        <w:sz w:val="18"/>
        <w:szCs w:val="20"/>
      </w:rPr>
      <w:t xml:space="preserve"> </w:t>
    </w:r>
    <w:r w:rsidR="007016A6" w:rsidRPr="003A779B">
      <w:rPr>
        <w:rFonts w:ascii="Lucida Handwriting" w:hAnsi="Lucida Handwriting" w:cs="Tahoma"/>
        <w:sz w:val="16"/>
        <w:szCs w:val="20"/>
      </w:rPr>
      <w:t xml:space="preserve"> </w:t>
    </w:r>
    <w:r w:rsidR="008E774E">
      <w:rPr>
        <w:rFonts w:ascii="Lucida Handwriting" w:hAnsi="Lucida Handwriting" w:cs="Tahoma"/>
        <w:sz w:val="16"/>
        <w:szCs w:val="20"/>
      </w:rPr>
      <w:tab/>
    </w:r>
  </w:p>
  <w:p w14:paraId="3027BBC1" w14:textId="77777777" w:rsidR="007016A6" w:rsidRPr="00273B2E" w:rsidRDefault="007016A6" w:rsidP="008E774E">
    <w:pPr>
      <w:pStyle w:val="Footer"/>
      <w:tabs>
        <w:tab w:val="clear" w:pos="4320"/>
        <w:tab w:val="clear" w:pos="8640"/>
      </w:tabs>
      <w:ind w:right="-90"/>
      <w:jc w:val="both"/>
      <w:rPr>
        <w:rFonts w:ascii="Berlin Sans FB" w:hAnsi="Berlin Sans FB" w:cs="Tahoma"/>
        <w:sz w:val="22"/>
        <w:szCs w:val="20"/>
      </w:rPr>
    </w:pPr>
    <w:r w:rsidRPr="00273B2E">
      <w:rPr>
        <w:rFonts w:ascii="Berlin Sans FB" w:hAnsi="Berlin Sans FB" w:cs="Tahoma"/>
        <w:sz w:val="20"/>
        <w:szCs w:val="20"/>
      </w:rPr>
      <w:t xml:space="preserve">The College shall produce competent ICS </w:t>
    </w:r>
    <w:r w:rsidR="00574B03" w:rsidRPr="00273B2E">
      <w:rPr>
        <w:rFonts w:ascii="Berlin Sans FB" w:hAnsi="Berlin Sans FB" w:cs="Tahoma"/>
        <w:sz w:val="20"/>
        <w:szCs w:val="20"/>
      </w:rPr>
      <w:t>professionals with</w:t>
    </w:r>
    <w:r w:rsidRPr="00273B2E">
      <w:rPr>
        <w:rFonts w:ascii="Berlin Sans FB" w:hAnsi="Berlin Sans FB" w:cs="Tahoma"/>
        <w:sz w:val="20"/>
        <w:szCs w:val="20"/>
      </w:rPr>
      <w:t xml:space="preserve"> </w:t>
    </w:r>
    <w:r w:rsidR="00574B03" w:rsidRPr="00273B2E">
      <w:rPr>
        <w:rFonts w:ascii="Berlin Sans FB" w:hAnsi="Berlin Sans FB" w:cs="Tahoma"/>
        <w:sz w:val="20"/>
        <w:szCs w:val="20"/>
      </w:rPr>
      <w:t>strong technical</w:t>
    </w:r>
    <w:r w:rsidR="00B70183">
      <w:rPr>
        <w:rFonts w:ascii="Berlin Sans FB" w:hAnsi="Berlin Sans FB" w:cs="Tahoma"/>
        <w:sz w:val="20"/>
        <w:szCs w:val="20"/>
      </w:rPr>
      <w:t xml:space="preserve"> </w:t>
    </w:r>
    <w:r w:rsidR="00574B03">
      <w:rPr>
        <w:rFonts w:ascii="Berlin Sans FB" w:hAnsi="Berlin Sans FB" w:cs="Tahoma"/>
        <w:sz w:val="20"/>
        <w:szCs w:val="20"/>
      </w:rPr>
      <w:t>education and</w:t>
    </w:r>
    <w:r w:rsidR="00B70183">
      <w:rPr>
        <w:rFonts w:ascii="Berlin Sans FB" w:hAnsi="Berlin Sans FB" w:cs="Tahoma"/>
        <w:sz w:val="20"/>
        <w:szCs w:val="20"/>
      </w:rPr>
      <w:t xml:space="preserve"> research </w:t>
    </w:r>
    <w:r w:rsidR="00574B03">
      <w:rPr>
        <w:rFonts w:ascii="Berlin Sans FB" w:hAnsi="Berlin Sans FB" w:cs="Tahoma"/>
        <w:sz w:val="20"/>
        <w:szCs w:val="20"/>
      </w:rPr>
      <w:t>c</w:t>
    </w:r>
    <w:r w:rsidR="00574B03" w:rsidRPr="00273B2E">
      <w:rPr>
        <w:rFonts w:ascii="Berlin Sans FB" w:hAnsi="Berlin Sans FB" w:cs="Tahoma"/>
        <w:sz w:val="20"/>
        <w:szCs w:val="20"/>
      </w:rPr>
      <w:t>apabilities coupled</w:t>
    </w:r>
    <w:r w:rsidRPr="00273B2E">
      <w:rPr>
        <w:rFonts w:ascii="Berlin Sans FB" w:hAnsi="Berlin Sans FB" w:cs="Tahoma"/>
        <w:sz w:val="20"/>
        <w:szCs w:val="20"/>
      </w:rPr>
      <w:t xml:space="preserve"> with application-oriented</w:t>
    </w:r>
    <w:r w:rsidR="008E774E">
      <w:rPr>
        <w:rFonts w:ascii="Berlin Sans FB" w:hAnsi="Berlin Sans FB" w:cs="Tahoma"/>
        <w:sz w:val="20"/>
        <w:szCs w:val="20"/>
      </w:rPr>
      <w:t xml:space="preserve"> </w:t>
    </w:r>
    <w:r w:rsidRPr="00273B2E">
      <w:rPr>
        <w:rFonts w:ascii="Berlin Sans FB" w:hAnsi="Berlin Sans FB" w:cs="Tahoma"/>
        <w:sz w:val="20"/>
        <w:szCs w:val="20"/>
      </w:rPr>
      <w:t xml:space="preserve">perspective to ensure that they </w:t>
    </w:r>
    <w:r w:rsidR="00574B03" w:rsidRPr="00273B2E">
      <w:rPr>
        <w:rFonts w:ascii="Berlin Sans FB" w:hAnsi="Berlin Sans FB" w:cs="Tahoma"/>
        <w:sz w:val="20"/>
        <w:szCs w:val="20"/>
      </w:rPr>
      <w:t>can effectively</w:t>
    </w:r>
    <w:r w:rsidRPr="00273B2E">
      <w:rPr>
        <w:rFonts w:ascii="Berlin Sans FB" w:hAnsi="Berlin Sans FB" w:cs="Tahoma"/>
        <w:sz w:val="20"/>
        <w:szCs w:val="20"/>
      </w:rPr>
      <w:t xml:space="preserve"> serve the needs of individuals and organizations.</w:t>
    </w:r>
  </w:p>
  <w:p w14:paraId="7F5A976D" w14:textId="77777777" w:rsidR="007016A6" w:rsidRPr="00530CA5" w:rsidRDefault="007016A6" w:rsidP="00530CA5">
    <w:pPr>
      <w:pStyle w:val="Footer"/>
      <w:rPr>
        <w:rFonts w:ascii="Berlin Sans FB Demi" w:hAnsi="Berlin Sans FB Demi" w:cs="Tahoma"/>
        <w:sz w:val="18"/>
        <w:szCs w:val="20"/>
      </w:rPr>
    </w:pPr>
    <w:r w:rsidRPr="00512BF1">
      <w:rPr>
        <w:rFonts w:ascii="Berlin Sans FB Demi" w:hAnsi="Berlin Sans FB Demi" w:cs="Tahoma"/>
        <w:sz w:val="16"/>
        <w:szCs w:val="20"/>
      </w:rPr>
      <w:t xml:space="preserve">                   </w:t>
    </w:r>
  </w:p>
  <w:p w14:paraId="51703944" w14:textId="77777777" w:rsidR="007016A6" w:rsidRPr="006D1DE0" w:rsidRDefault="007016A6" w:rsidP="006D1DE0">
    <w:pPr>
      <w:pStyle w:val="Footer"/>
      <w:ind w:left="-900"/>
      <w:rPr>
        <w:rFonts w:ascii="Century Gothic" w:hAnsi="Century Gothic" w:cs="Tahoma"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D23DD" w14:textId="77777777" w:rsidR="003026AC" w:rsidRDefault="003026AC">
      <w:r>
        <w:separator/>
      </w:r>
    </w:p>
  </w:footnote>
  <w:footnote w:type="continuationSeparator" w:id="0">
    <w:p w14:paraId="64A2A87B" w14:textId="77777777" w:rsidR="003026AC" w:rsidRDefault="00302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1A05" w14:textId="77777777" w:rsidR="007016A6" w:rsidRDefault="00B70183" w:rsidP="006D1DE0">
    <w:pPr>
      <w:pStyle w:val="Header"/>
      <w:jc w:val="center"/>
      <w:rPr>
        <w:rFonts w:ascii="Century Gothic" w:hAnsi="Century Gothic" w:cs="Tahoma"/>
        <w:sz w:val="18"/>
        <w:szCs w:val="22"/>
      </w:rPr>
    </w:pPr>
    <w:r>
      <w:rPr>
        <w:rFonts w:ascii="Century Gothic" w:hAnsi="Century Gothic" w:cs="Tahoma"/>
        <w:noProof/>
        <w:sz w:val="18"/>
        <w:szCs w:val="22"/>
      </w:rPr>
      <w:drawing>
        <wp:anchor distT="0" distB="0" distL="114300" distR="114300" simplePos="0" relativeHeight="251676672" behindDoc="1" locked="0" layoutInCell="1" allowOverlap="1" wp14:anchorId="5D24BE84" wp14:editId="65ADB1C1">
          <wp:simplePos x="0" y="0"/>
          <wp:positionH relativeFrom="column">
            <wp:posOffset>-1063566</wp:posOffset>
          </wp:positionH>
          <wp:positionV relativeFrom="paragraph">
            <wp:posOffset>133709</wp:posOffset>
          </wp:positionV>
          <wp:extent cx="636558" cy="638355"/>
          <wp:effectExtent l="19050" t="0" r="0" b="0"/>
          <wp:wrapNone/>
          <wp:docPr id="6" name="Picture 5" descr="csu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u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58" cy="638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74335E" w14:textId="77777777" w:rsidR="00D21BF0" w:rsidRDefault="007016A6" w:rsidP="00D21BF0">
    <w:pPr>
      <w:pStyle w:val="Header"/>
      <w:tabs>
        <w:tab w:val="clear" w:pos="4320"/>
        <w:tab w:val="clear" w:pos="8640"/>
      </w:tabs>
      <w:rPr>
        <w:rFonts w:ascii="Century Gothic" w:hAnsi="Century Gothic" w:cs="Tahoma"/>
        <w:sz w:val="20"/>
        <w:szCs w:val="22"/>
      </w:rPr>
    </w:pPr>
    <w:r w:rsidRPr="00DB6366">
      <w:rPr>
        <w:rFonts w:ascii="Century Gothic" w:hAnsi="Century Gothic" w:cs="Tahoma"/>
        <w:sz w:val="18"/>
        <w:szCs w:val="22"/>
      </w:rPr>
      <w:t>Republic of the Philippines</w:t>
    </w:r>
  </w:p>
  <w:p w14:paraId="0BE3793D" w14:textId="77777777" w:rsidR="00D21BF0" w:rsidRDefault="00616D3D" w:rsidP="00616D3D">
    <w:pPr>
      <w:pStyle w:val="Header"/>
      <w:tabs>
        <w:tab w:val="clear" w:pos="4320"/>
        <w:tab w:val="clear" w:pos="8640"/>
      </w:tabs>
      <w:rPr>
        <w:rFonts w:ascii="Century Gothic" w:hAnsi="Century Gothic" w:cs="Tahoma"/>
        <w:sz w:val="20"/>
        <w:szCs w:val="22"/>
      </w:rPr>
    </w:pPr>
    <w:r>
      <w:rPr>
        <w:rFonts w:ascii="Old English Text MT" w:hAnsi="Old English Text MT" w:cs="Tahoma"/>
        <w:b/>
        <w:noProof/>
        <w:sz w:val="26"/>
      </w:rPr>
      <w:drawing>
        <wp:anchor distT="0" distB="0" distL="114300" distR="114300" simplePos="0" relativeHeight="251677696" behindDoc="1" locked="0" layoutInCell="1" allowOverlap="1" wp14:anchorId="53893737" wp14:editId="52182DB8">
          <wp:simplePos x="0" y="0"/>
          <wp:positionH relativeFrom="column">
            <wp:posOffset>-659920</wp:posOffset>
          </wp:positionH>
          <wp:positionV relativeFrom="paragraph">
            <wp:posOffset>112467</wp:posOffset>
          </wp:positionV>
          <wp:extent cx="672860" cy="672860"/>
          <wp:effectExtent l="0" t="0" r="0" b="0"/>
          <wp:wrapNone/>
          <wp:docPr id="1" name="Picture 1" descr="C:\Users\csu\Downloads\Rev2  CICS as of 13 Jan 201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su\Downloads\Rev2  CICS as of 13 Jan 2014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860" cy="672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016A6" w:rsidRPr="003A779B">
      <w:rPr>
        <w:rFonts w:ascii="Old English Text MT" w:hAnsi="Old English Text MT" w:cs="Tahoma"/>
        <w:b/>
        <w:sz w:val="26"/>
      </w:rPr>
      <w:t>Cagaya</w:t>
    </w:r>
    <w:r w:rsidR="000B293F">
      <w:rPr>
        <w:rFonts w:ascii="Old English Text MT" w:hAnsi="Old English Text MT" w:cs="Tahoma"/>
        <w:b/>
        <w:sz w:val="26"/>
      </w:rPr>
      <w:t xml:space="preserve">n </w:t>
    </w:r>
    <w:r w:rsidR="007016A6" w:rsidRPr="003A779B">
      <w:rPr>
        <w:rFonts w:ascii="Old English Text MT" w:hAnsi="Old English Text MT" w:cs="Tahoma"/>
        <w:b/>
        <w:sz w:val="26"/>
      </w:rPr>
      <w:t>State</w:t>
    </w:r>
    <w:r w:rsidR="000B293F">
      <w:rPr>
        <w:rFonts w:ascii="Old English Text MT" w:hAnsi="Old English Text MT" w:cs="Tahoma"/>
        <w:b/>
        <w:sz w:val="26"/>
      </w:rPr>
      <w:t xml:space="preserve"> </w:t>
    </w:r>
    <w:r w:rsidR="007016A6" w:rsidRPr="003A779B">
      <w:rPr>
        <w:rFonts w:ascii="Old English Text MT" w:hAnsi="Old English Text MT" w:cs="Tahoma"/>
        <w:b/>
        <w:sz w:val="26"/>
      </w:rPr>
      <w:t>Un</w:t>
    </w:r>
    <w:r w:rsidR="0028346F">
      <w:rPr>
        <w:rFonts w:ascii="Old English Text MT" w:hAnsi="Old English Text MT" w:cs="Tahoma"/>
        <w:b/>
        <w:sz w:val="26"/>
      </w:rPr>
      <w:t>i</w:t>
    </w:r>
    <w:r w:rsidR="007016A6" w:rsidRPr="003A779B">
      <w:rPr>
        <w:rFonts w:ascii="Old English Text MT" w:hAnsi="Old English Text MT" w:cs="Tahoma"/>
        <w:b/>
        <w:sz w:val="26"/>
      </w:rPr>
      <w:t>vers</w:t>
    </w:r>
    <w:r w:rsidR="0028346F">
      <w:rPr>
        <w:rFonts w:ascii="Old English Text MT" w:hAnsi="Old English Text MT" w:cs="Tahoma"/>
        <w:b/>
        <w:sz w:val="26"/>
      </w:rPr>
      <w:t>it</w:t>
    </w:r>
    <w:r w:rsidR="007016A6" w:rsidRPr="003A779B">
      <w:rPr>
        <w:rFonts w:ascii="Old English Text MT" w:hAnsi="Old English Text MT" w:cs="Tahoma"/>
        <w:b/>
        <w:sz w:val="26"/>
      </w:rPr>
      <w:t>y</w:t>
    </w:r>
    <w:r w:rsidRPr="00616D3D">
      <w:rPr>
        <w:rFonts w:ascii="Old English Text MT" w:hAnsi="Old English Text MT" w:cs="Tahoma"/>
        <w:b/>
        <w:noProof/>
        <w:sz w:val="26"/>
        <w:lang w:val="en-PH" w:eastAsia="en-PH"/>
      </w:rPr>
      <w:t xml:space="preserve"> </w:t>
    </w:r>
  </w:p>
  <w:p w14:paraId="30AED5B4" w14:textId="77777777" w:rsidR="007016A6" w:rsidRPr="00D21BF0" w:rsidRDefault="00273B2E" w:rsidP="00616D3D">
    <w:pPr>
      <w:pStyle w:val="Header"/>
      <w:tabs>
        <w:tab w:val="clear" w:pos="4320"/>
        <w:tab w:val="clear" w:pos="8640"/>
      </w:tabs>
      <w:rPr>
        <w:rFonts w:ascii="Century Gothic" w:hAnsi="Century Gothic" w:cs="Tahoma"/>
        <w:sz w:val="20"/>
        <w:szCs w:val="22"/>
      </w:rPr>
    </w:pPr>
    <w:r>
      <w:rPr>
        <w:rFonts w:ascii="Century Gothic" w:hAnsi="Century Gothic"/>
        <w:i/>
        <w:sz w:val="18"/>
        <w:szCs w:val="20"/>
      </w:rPr>
      <w:t>Gonzaga, Cagayan</w:t>
    </w:r>
    <w:r w:rsidR="00616D3D">
      <w:rPr>
        <w:rFonts w:ascii="Century Gothic" w:hAnsi="Century Gothic"/>
        <w:i/>
        <w:sz w:val="18"/>
        <w:szCs w:val="20"/>
      </w:rPr>
      <w:t xml:space="preserve"> 3513</w:t>
    </w:r>
  </w:p>
  <w:p w14:paraId="3E492B3D" w14:textId="77777777" w:rsidR="00616D3D" w:rsidRDefault="00D21BF0" w:rsidP="00D21BF0">
    <w:pPr>
      <w:pStyle w:val="Header"/>
      <w:tabs>
        <w:tab w:val="clear" w:pos="4320"/>
        <w:tab w:val="clear" w:pos="8640"/>
      </w:tabs>
      <w:rPr>
        <w:rFonts w:ascii="Century Gothic" w:hAnsi="Century Gothic" w:cs="Tahoma"/>
        <w:b/>
        <w:sz w:val="16"/>
        <w:szCs w:val="22"/>
      </w:rPr>
    </w:pPr>
    <w:r>
      <w:rPr>
        <w:rFonts w:ascii="Century Gothic" w:hAnsi="Century Gothic" w:cs="Tahoma"/>
        <w:b/>
        <w:sz w:val="16"/>
        <w:szCs w:val="22"/>
      </w:rPr>
      <w:t>T</w:t>
    </w:r>
    <w:r w:rsidR="00273B2E" w:rsidRPr="00273B2E">
      <w:rPr>
        <w:rFonts w:ascii="Century Gothic" w:hAnsi="Century Gothic" w:cs="Tahoma"/>
        <w:b/>
        <w:sz w:val="16"/>
        <w:szCs w:val="22"/>
      </w:rPr>
      <w:t>el. No. (0917) 591 8285</w:t>
    </w:r>
  </w:p>
  <w:p w14:paraId="180C9CA1" w14:textId="77777777" w:rsidR="007016A6" w:rsidRPr="00616D3D" w:rsidRDefault="00805469" w:rsidP="00D21BF0">
    <w:pPr>
      <w:pStyle w:val="Header"/>
      <w:tabs>
        <w:tab w:val="clear" w:pos="4320"/>
        <w:tab w:val="clear" w:pos="8640"/>
      </w:tabs>
      <w:rPr>
        <w:rFonts w:ascii="Century Gothic" w:hAnsi="Century Gothic" w:cs="Tahoma"/>
        <w:sz w:val="12"/>
        <w:szCs w:val="22"/>
      </w:rPr>
    </w:pPr>
    <w:r>
      <w:rPr>
        <w:rFonts w:ascii="Century Gothic" w:hAnsi="Century Gothic" w:cs="Tahoma"/>
        <w:b/>
        <w:sz w:val="16"/>
        <w:szCs w:val="22"/>
      </w:rPr>
      <w:t>Email: cics.csug</w:t>
    </w:r>
    <w:r w:rsidR="00616D3D" w:rsidRPr="00616D3D">
      <w:rPr>
        <w:rFonts w:ascii="Century Gothic" w:hAnsi="Century Gothic" w:cs="Tahoma"/>
        <w:b/>
        <w:sz w:val="16"/>
        <w:szCs w:val="22"/>
      </w:rPr>
      <w:t>@gmail.com</w:t>
    </w:r>
  </w:p>
  <w:p w14:paraId="36E17B52" w14:textId="77777777" w:rsidR="007016A6" w:rsidRPr="008A30F2" w:rsidRDefault="007E489E" w:rsidP="00156299">
    <w:pPr>
      <w:pStyle w:val="Header"/>
      <w:rPr>
        <w:rFonts w:ascii="Century Gothic" w:hAnsi="Century Gothic" w:cs="Tahoma"/>
        <w:sz w:val="12"/>
        <w:szCs w:val="22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049EC589" wp14:editId="5A0CDC81">
              <wp:simplePos x="0" y="0"/>
              <wp:positionH relativeFrom="column">
                <wp:posOffset>9525</wp:posOffset>
              </wp:positionH>
              <wp:positionV relativeFrom="paragraph">
                <wp:posOffset>81279</wp:posOffset>
              </wp:positionV>
              <wp:extent cx="6275070" cy="0"/>
              <wp:effectExtent l="0" t="19050" r="11430" b="19050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507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B4D49D" id="Line 1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6.4pt" to="494.8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" strokeweight="3pt">
              <v:stroke linestyle="thinThin"/>
            </v:line>
          </w:pict>
        </mc:Fallback>
      </mc:AlternateContent>
    </w:r>
    <w:r w:rsidR="004F7F8C">
      <w:rPr>
        <w:noProof/>
      </w:rPr>
      <w:drawing>
        <wp:anchor distT="0" distB="0" distL="114300" distR="114300" simplePos="0" relativeHeight="251659262" behindDoc="1" locked="0" layoutInCell="1" allowOverlap="1" wp14:anchorId="3A74227F" wp14:editId="145C2F9E">
          <wp:simplePos x="0" y="0"/>
          <wp:positionH relativeFrom="column">
            <wp:posOffset>-1072191</wp:posOffset>
          </wp:positionH>
          <wp:positionV relativeFrom="paragraph">
            <wp:posOffset>74007</wp:posOffset>
          </wp:positionV>
          <wp:extent cx="1067878" cy="10446589"/>
          <wp:effectExtent l="1905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7878" cy="104465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344C06D" w14:textId="77777777" w:rsidR="007016A6" w:rsidRPr="007E489E" w:rsidRDefault="007016A6" w:rsidP="00D753FC">
    <w:pPr>
      <w:pStyle w:val="Header"/>
      <w:ind w:left="360"/>
      <w:rPr>
        <w:rFonts w:ascii="Century Gothic" w:hAnsi="Century Gothic" w:cs="Gisha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7E489E">
      <w:rPr>
        <w:rFonts w:ascii="Century Gothic" w:hAnsi="Century Gothic" w:cs="Gisha"/>
        <w:b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    </w:t>
    </w:r>
    <w:r w:rsidRPr="007E489E">
      <w:rPr>
        <w:rFonts w:ascii="Century Gothic" w:hAnsi="Century Gothic" w:cs="Gisha"/>
        <w:b/>
        <w:sz w:val="30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</w:t>
    </w:r>
    <w:r w:rsidRPr="007E489E">
      <w:rPr>
        <w:rFonts w:ascii="Century Gothic" w:hAnsi="Century Gothic" w:cs="Gisha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OLLEGE </w:t>
    </w:r>
    <w:r w:rsidRPr="007E489E">
      <w:rPr>
        <w:rFonts w:ascii="Brush Script MT" w:hAnsi="Brush Script MT" w:cs="Gisha"/>
        <w:sz w:val="30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of</w:t>
    </w:r>
    <w:r w:rsidRPr="007E489E">
      <w:rPr>
        <w:rFonts w:ascii="Century Gothic" w:hAnsi="Century Gothic" w:cs="Gisha"/>
        <w:sz w:val="30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7E489E">
      <w:rPr>
        <w:rFonts w:ascii="Century Gothic" w:hAnsi="Century Gothic" w:cs="Gisha"/>
        <w:b/>
        <w:sz w:val="30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I</w:t>
    </w:r>
    <w:r w:rsidRPr="007E489E">
      <w:rPr>
        <w:rFonts w:ascii="Century Gothic" w:hAnsi="Century Gothic" w:cs="Gisha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NFORMATION </w:t>
    </w:r>
    <w:r w:rsidRPr="007E489E">
      <w:rPr>
        <w:rFonts w:ascii="Brush Script MT" w:hAnsi="Brush Script MT" w:cs="Gisha"/>
        <w:sz w:val="30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and</w:t>
    </w:r>
    <w:r w:rsidRPr="007E489E">
      <w:rPr>
        <w:rFonts w:ascii="Century Gothic" w:hAnsi="Century Gothic" w:cs="Gisha"/>
        <w:sz w:val="26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7E489E">
      <w:rPr>
        <w:rFonts w:ascii="Century Gothic" w:hAnsi="Century Gothic" w:cs="Gisha"/>
        <w:b/>
        <w:sz w:val="30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</w:t>
    </w:r>
    <w:r w:rsidRPr="007E489E">
      <w:rPr>
        <w:rFonts w:ascii="Century Gothic" w:hAnsi="Century Gothic" w:cs="Gisha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OMPUTING </w:t>
    </w:r>
    <w:r w:rsidRPr="007E489E">
      <w:rPr>
        <w:rFonts w:ascii="Century Gothic" w:hAnsi="Century Gothic" w:cs="Gisha"/>
        <w:b/>
        <w:sz w:val="30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</w:t>
    </w:r>
    <w:r w:rsidRPr="007E489E">
      <w:rPr>
        <w:rFonts w:ascii="Century Gothic" w:hAnsi="Century Gothic" w:cs="Gisha"/>
        <w:sz w:val="22"/>
        <w:szCs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CIENCES</w:t>
    </w:r>
  </w:p>
  <w:p w14:paraId="7F96BB95" w14:textId="77777777" w:rsidR="007016A6" w:rsidRPr="001D33ED" w:rsidRDefault="007E489E" w:rsidP="006D1DE0">
    <w:pPr>
      <w:ind w:left="360"/>
      <w:rPr>
        <w:rFonts w:ascii="Century Gothic" w:hAnsi="Century Gothic" w:cs="Tahoma"/>
        <w:color w:val="333399"/>
        <w:sz w:val="14"/>
        <w:szCs w:val="22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9744" behindDoc="0" locked="0" layoutInCell="1" allowOverlap="1" wp14:anchorId="2F9B6CD5" wp14:editId="78AAF633">
              <wp:simplePos x="0" y="0"/>
              <wp:positionH relativeFrom="column">
                <wp:posOffset>13335</wp:posOffset>
              </wp:positionH>
              <wp:positionV relativeFrom="paragraph">
                <wp:posOffset>52069</wp:posOffset>
              </wp:positionV>
              <wp:extent cx="6272530" cy="0"/>
              <wp:effectExtent l="0" t="19050" r="13970" b="19050"/>
              <wp:wrapNone/>
              <wp:docPr id="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25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71A22" id="Line 19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4.1pt" to="494.9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" strokeweight="3pt">
              <v:stroke linestyle="thinThin"/>
            </v:line>
          </w:pict>
        </mc:Fallback>
      </mc:AlternateContent>
    </w:r>
    <w:r>
      <w:rPr>
        <w:rFonts w:ascii="Century Gothic" w:hAnsi="Century Gothic" w:cs="Tahoma"/>
        <w:noProof/>
        <w:sz w:val="22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1B40607" wp14:editId="02580BFE">
              <wp:simplePos x="0" y="0"/>
              <wp:positionH relativeFrom="column">
                <wp:posOffset>-1068705</wp:posOffset>
              </wp:positionH>
              <wp:positionV relativeFrom="paragraph">
                <wp:posOffset>3717925</wp:posOffset>
              </wp:positionV>
              <wp:extent cx="1019175" cy="1638300"/>
              <wp:effectExtent l="0" t="3175" r="1905" b="0"/>
              <wp:wrapNone/>
              <wp:docPr id="8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19175" cy="163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21C1" w14:textId="77777777" w:rsidR="007016A6" w:rsidRPr="004F7F8C" w:rsidRDefault="0089095D">
                          <w:pPr>
                            <w:rPr>
                              <w:rFonts w:ascii="Berlin Sans FB Demi" w:hAnsi="Berlin Sans FB Demi"/>
                              <w:sz w:val="20"/>
                            </w:rPr>
                          </w:pPr>
                          <w:r w:rsidRPr="004F7F8C">
                            <w:rPr>
                              <w:rFonts w:ascii="Berlin Sans FB Demi" w:hAnsi="Berlin Sans FB Demi"/>
                              <w:sz w:val="20"/>
                            </w:rPr>
                            <w:t>Core Values</w:t>
                          </w:r>
                        </w:p>
                        <w:p w14:paraId="7CDBA055" w14:textId="77777777" w:rsidR="007016A6" w:rsidRPr="004F7F8C" w:rsidRDefault="007016A6">
                          <w:pPr>
                            <w:rPr>
                              <w:rFonts w:ascii="Berlin Sans FB" w:hAnsi="Berlin Sans FB"/>
                              <w:b/>
                              <w:sz w:val="18"/>
                              <w:szCs w:val="18"/>
                            </w:rPr>
                          </w:pPr>
                        </w:p>
                        <w:p w14:paraId="10A2D810" w14:textId="77777777" w:rsidR="007016A6" w:rsidRPr="00273B2E" w:rsidRDefault="007016A6" w:rsidP="00E77035">
                          <w:pPr>
                            <w:pStyle w:val="NoSpacing"/>
                            <w:spacing w:line="360" w:lineRule="auto"/>
                            <w:rPr>
                              <w:rFonts w:ascii="Berlin Sans FB" w:eastAsia="Batang" w:hAnsi="Berlin Sans FB"/>
                              <w:sz w:val="18"/>
                              <w:szCs w:val="18"/>
                            </w:rPr>
                          </w:pPr>
                          <w:r w:rsidRPr="00273B2E">
                            <w:rPr>
                              <w:rFonts w:ascii="Berlin Sans FB" w:eastAsia="Batang" w:hAnsi="Berlin Sans FB"/>
                              <w:b/>
                              <w:sz w:val="18"/>
                              <w:szCs w:val="18"/>
                            </w:rPr>
                            <w:t>P</w:t>
                          </w:r>
                          <w:r w:rsidRPr="00273B2E">
                            <w:rPr>
                              <w:rFonts w:ascii="Berlin Sans FB" w:eastAsia="Batang" w:hAnsi="Berlin Sans FB"/>
                              <w:sz w:val="18"/>
                              <w:szCs w:val="18"/>
                            </w:rPr>
                            <w:t>roductivity</w:t>
                          </w:r>
                        </w:p>
                        <w:p w14:paraId="5247A8F7" w14:textId="77777777" w:rsidR="007016A6" w:rsidRPr="00273B2E" w:rsidRDefault="007016A6" w:rsidP="00E77035">
                          <w:pPr>
                            <w:pStyle w:val="NoSpacing"/>
                            <w:spacing w:line="360" w:lineRule="auto"/>
                            <w:rPr>
                              <w:rFonts w:ascii="Berlin Sans FB" w:eastAsia="Batang" w:hAnsi="Berlin Sans FB"/>
                              <w:sz w:val="18"/>
                              <w:szCs w:val="18"/>
                            </w:rPr>
                          </w:pPr>
                          <w:r w:rsidRPr="00273B2E">
                            <w:rPr>
                              <w:rFonts w:ascii="Berlin Sans FB" w:eastAsia="Batang" w:hAnsi="Berlin Sans FB"/>
                              <w:b/>
                              <w:sz w:val="18"/>
                              <w:szCs w:val="18"/>
                            </w:rPr>
                            <w:t>A</w:t>
                          </w:r>
                          <w:r w:rsidRPr="00273B2E">
                            <w:rPr>
                              <w:rFonts w:ascii="Berlin Sans FB" w:eastAsia="Batang" w:hAnsi="Berlin Sans FB"/>
                              <w:sz w:val="18"/>
                              <w:szCs w:val="18"/>
                            </w:rPr>
                            <w:t>ccessibility</w:t>
                          </w:r>
                        </w:p>
                        <w:p w14:paraId="2229ECB1" w14:textId="77777777" w:rsidR="007016A6" w:rsidRPr="00273B2E" w:rsidRDefault="007016A6" w:rsidP="00E77035">
                          <w:pPr>
                            <w:pStyle w:val="NoSpacing"/>
                            <w:spacing w:line="360" w:lineRule="auto"/>
                            <w:rPr>
                              <w:rFonts w:ascii="Berlin Sans FB" w:eastAsia="Batang" w:hAnsi="Berlin Sans FB"/>
                              <w:sz w:val="18"/>
                              <w:szCs w:val="18"/>
                            </w:rPr>
                          </w:pPr>
                          <w:r w:rsidRPr="00273B2E">
                            <w:rPr>
                              <w:rFonts w:ascii="Berlin Sans FB" w:eastAsia="Batang" w:hAnsi="Berlin Sans FB"/>
                              <w:b/>
                              <w:sz w:val="18"/>
                              <w:szCs w:val="18"/>
                            </w:rPr>
                            <w:t>C</w:t>
                          </w:r>
                          <w:r w:rsidRPr="00273B2E">
                            <w:rPr>
                              <w:rFonts w:ascii="Berlin Sans FB" w:eastAsia="Batang" w:hAnsi="Berlin Sans FB"/>
                              <w:sz w:val="18"/>
                              <w:szCs w:val="18"/>
                            </w:rPr>
                            <w:t>ompassion</w:t>
                          </w:r>
                        </w:p>
                        <w:p w14:paraId="3D69F76D" w14:textId="77777777" w:rsidR="007016A6" w:rsidRPr="00273B2E" w:rsidRDefault="007016A6" w:rsidP="00E77035">
                          <w:pPr>
                            <w:pStyle w:val="NoSpacing"/>
                            <w:spacing w:line="360" w:lineRule="auto"/>
                            <w:rPr>
                              <w:rFonts w:ascii="Berlin Sans FB" w:eastAsia="Batang" w:hAnsi="Berlin Sans FB"/>
                              <w:sz w:val="18"/>
                              <w:szCs w:val="18"/>
                            </w:rPr>
                          </w:pPr>
                          <w:r w:rsidRPr="00273B2E">
                            <w:rPr>
                              <w:rFonts w:ascii="Berlin Sans FB" w:eastAsia="Batang" w:hAnsi="Berlin Sans FB"/>
                              <w:b/>
                              <w:sz w:val="18"/>
                              <w:szCs w:val="18"/>
                            </w:rPr>
                            <w:t>A</w:t>
                          </w:r>
                          <w:r w:rsidRPr="00273B2E">
                            <w:rPr>
                              <w:rFonts w:ascii="Berlin Sans FB" w:eastAsia="Batang" w:hAnsi="Berlin Sans FB"/>
                              <w:sz w:val="18"/>
                              <w:szCs w:val="18"/>
                            </w:rPr>
                            <w:t>ccountability</w:t>
                          </w:r>
                        </w:p>
                        <w:p w14:paraId="2545E21F" w14:textId="77777777" w:rsidR="007016A6" w:rsidRPr="00273B2E" w:rsidRDefault="007016A6" w:rsidP="00E77035">
                          <w:pPr>
                            <w:pStyle w:val="NoSpacing"/>
                            <w:spacing w:line="360" w:lineRule="auto"/>
                            <w:rPr>
                              <w:rFonts w:ascii="Berlin Sans FB" w:eastAsia="Batang" w:hAnsi="Berlin Sans FB"/>
                              <w:sz w:val="18"/>
                              <w:szCs w:val="18"/>
                            </w:rPr>
                          </w:pPr>
                          <w:r w:rsidRPr="00273B2E">
                            <w:rPr>
                              <w:rFonts w:ascii="Berlin Sans FB" w:eastAsia="Batang" w:hAnsi="Berlin Sans FB"/>
                              <w:b/>
                              <w:sz w:val="18"/>
                              <w:szCs w:val="18"/>
                            </w:rPr>
                            <w:t>R</w:t>
                          </w:r>
                          <w:r w:rsidRPr="00273B2E">
                            <w:rPr>
                              <w:rFonts w:ascii="Berlin Sans FB" w:eastAsia="Batang" w:hAnsi="Berlin Sans FB"/>
                              <w:sz w:val="18"/>
                              <w:szCs w:val="18"/>
                            </w:rPr>
                            <w:t>elevance</w:t>
                          </w:r>
                        </w:p>
                        <w:p w14:paraId="05008AB8" w14:textId="77777777" w:rsidR="007016A6" w:rsidRPr="00273B2E" w:rsidRDefault="007016A6" w:rsidP="00E77035">
                          <w:pPr>
                            <w:spacing w:line="360" w:lineRule="auto"/>
                            <w:rPr>
                              <w:rFonts w:ascii="Berlin Sans FB" w:hAnsi="Berlin Sans FB"/>
                              <w:sz w:val="18"/>
                              <w:szCs w:val="18"/>
                            </w:rPr>
                          </w:pPr>
                          <w:r w:rsidRPr="00273B2E">
                            <w:rPr>
                              <w:rFonts w:ascii="Berlin Sans FB" w:eastAsia="Batang" w:hAnsi="Berlin Sans FB"/>
                              <w:b/>
                              <w:sz w:val="18"/>
                              <w:szCs w:val="18"/>
                            </w:rPr>
                            <w:t>E</w:t>
                          </w:r>
                          <w:r w:rsidRPr="00273B2E">
                            <w:rPr>
                              <w:rFonts w:ascii="Berlin Sans FB" w:eastAsia="Batang" w:hAnsi="Berlin Sans FB"/>
                              <w:sz w:val="18"/>
                              <w:szCs w:val="18"/>
                            </w:rPr>
                            <w:t>xcellence</w:t>
                          </w:r>
                        </w:p>
                        <w:p w14:paraId="00D664F4" w14:textId="77777777" w:rsidR="007016A6" w:rsidRPr="007E27BD" w:rsidRDefault="007016A6" w:rsidP="00E77035">
                          <w:pPr>
                            <w:spacing w:line="360" w:lineRule="auto"/>
                            <w:rPr>
                              <w:rFonts w:ascii="Lucida Handwriting" w:hAnsi="Lucida Handwriting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B40607" id="Rectangle 11" o:spid="_x0000_s1026" style="position:absolute;left:0;text-align:left;margin-left:-84.15pt;margin-top:292.75pt;width:80.25pt;height:1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" filled="f" stroked="f">
              <v:textbox>
                <w:txbxContent>
                  <w:p w14:paraId="03C021C1" w14:textId="77777777" w:rsidR="007016A6" w:rsidRPr="004F7F8C" w:rsidRDefault="0089095D">
                    <w:pPr>
                      <w:rPr>
                        <w:rFonts w:ascii="Berlin Sans FB Demi" w:hAnsi="Berlin Sans FB Demi"/>
                        <w:sz w:val="20"/>
                      </w:rPr>
                    </w:pPr>
                    <w:r w:rsidRPr="004F7F8C">
                      <w:rPr>
                        <w:rFonts w:ascii="Berlin Sans FB Demi" w:hAnsi="Berlin Sans FB Demi"/>
                        <w:sz w:val="20"/>
                      </w:rPr>
                      <w:t>Core Values</w:t>
                    </w:r>
                  </w:p>
                  <w:p w14:paraId="7CDBA055" w14:textId="77777777" w:rsidR="007016A6" w:rsidRPr="004F7F8C" w:rsidRDefault="007016A6">
                    <w:pPr>
                      <w:rPr>
                        <w:rFonts w:ascii="Berlin Sans FB" w:hAnsi="Berlin Sans FB"/>
                        <w:b/>
                        <w:sz w:val="18"/>
                        <w:szCs w:val="18"/>
                      </w:rPr>
                    </w:pPr>
                  </w:p>
                  <w:p w14:paraId="10A2D810" w14:textId="77777777" w:rsidR="007016A6" w:rsidRPr="00273B2E" w:rsidRDefault="007016A6" w:rsidP="00E77035">
                    <w:pPr>
                      <w:pStyle w:val="NoSpacing"/>
                      <w:spacing w:line="360" w:lineRule="auto"/>
                      <w:rPr>
                        <w:rFonts w:ascii="Berlin Sans FB" w:eastAsia="Batang" w:hAnsi="Berlin Sans FB"/>
                        <w:sz w:val="18"/>
                        <w:szCs w:val="18"/>
                      </w:rPr>
                    </w:pPr>
                    <w:r w:rsidRPr="00273B2E">
                      <w:rPr>
                        <w:rFonts w:ascii="Berlin Sans FB" w:eastAsia="Batang" w:hAnsi="Berlin Sans FB"/>
                        <w:b/>
                        <w:sz w:val="18"/>
                        <w:szCs w:val="18"/>
                      </w:rPr>
                      <w:t>P</w:t>
                    </w:r>
                    <w:r w:rsidRPr="00273B2E">
                      <w:rPr>
                        <w:rFonts w:ascii="Berlin Sans FB" w:eastAsia="Batang" w:hAnsi="Berlin Sans FB"/>
                        <w:sz w:val="18"/>
                        <w:szCs w:val="18"/>
                      </w:rPr>
                      <w:t>roductivity</w:t>
                    </w:r>
                  </w:p>
                  <w:p w14:paraId="5247A8F7" w14:textId="77777777" w:rsidR="007016A6" w:rsidRPr="00273B2E" w:rsidRDefault="007016A6" w:rsidP="00E77035">
                    <w:pPr>
                      <w:pStyle w:val="NoSpacing"/>
                      <w:spacing w:line="360" w:lineRule="auto"/>
                      <w:rPr>
                        <w:rFonts w:ascii="Berlin Sans FB" w:eastAsia="Batang" w:hAnsi="Berlin Sans FB"/>
                        <w:sz w:val="18"/>
                        <w:szCs w:val="18"/>
                      </w:rPr>
                    </w:pPr>
                    <w:r w:rsidRPr="00273B2E">
                      <w:rPr>
                        <w:rFonts w:ascii="Berlin Sans FB" w:eastAsia="Batang" w:hAnsi="Berlin Sans FB"/>
                        <w:b/>
                        <w:sz w:val="18"/>
                        <w:szCs w:val="18"/>
                      </w:rPr>
                      <w:t>A</w:t>
                    </w:r>
                    <w:r w:rsidRPr="00273B2E">
                      <w:rPr>
                        <w:rFonts w:ascii="Berlin Sans FB" w:eastAsia="Batang" w:hAnsi="Berlin Sans FB"/>
                        <w:sz w:val="18"/>
                        <w:szCs w:val="18"/>
                      </w:rPr>
                      <w:t>ccessibility</w:t>
                    </w:r>
                  </w:p>
                  <w:p w14:paraId="2229ECB1" w14:textId="77777777" w:rsidR="007016A6" w:rsidRPr="00273B2E" w:rsidRDefault="007016A6" w:rsidP="00E77035">
                    <w:pPr>
                      <w:pStyle w:val="NoSpacing"/>
                      <w:spacing w:line="360" w:lineRule="auto"/>
                      <w:rPr>
                        <w:rFonts w:ascii="Berlin Sans FB" w:eastAsia="Batang" w:hAnsi="Berlin Sans FB"/>
                        <w:sz w:val="18"/>
                        <w:szCs w:val="18"/>
                      </w:rPr>
                    </w:pPr>
                    <w:r w:rsidRPr="00273B2E">
                      <w:rPr>
                        <w:rFonts w:ascii="Berlin Sans FB" w:eastAsia="Batang" w:hAnsi="Berlin Sans FB"/>
                        <w:b/>
                        <w:sz w:val="18"/>
                        <w:szCs w:val="18"/>
                      </w:rPr>
                      <w:t>C</w:t>
                    </w:r>
                    <w:r w:rsidRPr="00273B2E">
                      <w:rPr>
                        <w:rFonts w:ascii="Berlin Sans FB" w:eastAsia="Batang" w:hAnsi="Berlin Sans FB"/>
                        <w:sz w:val="18"/>
                        <w:szCs w:val="18"/>
                      </w:rPr>
                      <w:t>ompassion</w:t>
                    </w:r>
                  </w:p>
                  <w:p w14:paraId="3D69F76D" w14:textId="77777777" w:rsidR="007016A6" w:rsidRPr="00273B2E" w:rsidRDefault="007016A6" w:rsidP="00E77035">
                    <w:pPr>
                      <w:pStyle w:val="NoSpacing"/>
                      <w:spacing w:line="360" w:lineRule="auto"/>
                      <w:rPr>
                        <w:rFonts w:ascii="Berlin Sans FB" w:eastAsia="Batang" w:hAnsi="Berlin Sans FB"/>
                        <w:sz w:val="18"/>
                        <w:szCs w:val="18"/>
                      </w:rPr>
                    </w:pPr>
                    <w:r w:rsidRPr="00273B2E">
                      <w:rPr>
                        <w:rFonts w:ascii="Berlin Sans FB" w:eastAsia="Batang" w:hAnsi="Berlin Sans FB"/>
                        <w:b/>
                        <w:sz w:val="18"/>
                        <w:szCs w:val="18"/>
                      </w:rPr>
                      <w:t>A</w:t>
                    </w:r>
                    <w:r w:rsidRPr="00273B2E">
                      <w:rPr>
                        <w:rFonts w:ascii="Berlin Sans FB" w:eastAsia="Batang" w:hAnsi="Berlin Sans FB"/>
                        <w:sz w:val="18"/>
                        <w:szCs w:val="18"/>
                      </w:rPr>
                      <w:t>ccountability</w:t>
                    </w:r>
                  </w:p>
                  <w:p w14:paraId="2545E21F" w14:textId="77777777" w:rsidR="007016A6" w:rsidRPr="00273B2E" w:rsidRDefault="007016A6" w:rsidP="00E77035">
                    <w:pPr>
                      <w:pStyle w:val="NoSpacing"/>
                      <w:spacing w:line="360" w:lineRule="auto"/>
                      <w:rPr>
                        <w:rFonts w:ascii="Berlin Sans FB" w:eastAsia="Batang" w:hAnsi="Berlin Sans FB"/>
                        <w:sz w:val="18"/>
                        <w:szCs w:val="18"/>
                      </w:rPr>
                    </w:pPr>
                    <w:r w:rsidRPr="00273B2E">
                      <w:rPr>
                        <w:rFonts w:ascii="Berlin Sans FB" w:eastAsia="Batang" w:hAnsi="Berlin Sans FB"/>
                        <w:b/>
                        <w:sz w:val="18"/>
                        <w:szCs w:val="18"/>
                      </w:rPr>
                      <w:t>R</w:t>
                    </w:r>
                    <w:r w:rsidRPr="00273B2E">
                      <w:rPr>
                        <w:rFonts w:ascii="Berlin Sans FB" w:eastAsia="Batang" w:hAnsi="Berlin Sans FB"/>
                        <w:sz w:val="18"/>
                        <w:szCs w:val="18"/>
                      </w:rPr>
                      <w:t>elevance</w:t>
                    </w:r>
                  </w:p>
                  <w:p w14:paraId="05008AB8" w14:textId="77777777" w:rsidR="007016A6" w:rsidRPr="00273B2E" w:rsidRDefault="007016A6" w:rsidP="00E77035">
                    <w:pPr>
                      <w:spacing w:line="360" w:lineRule="auto"/>
                      <w:rPr>
                        <w:rFonts w:ascii="Berlin Sans FB" w:hAnsi="Berlin Sans FB"/>
                        <w:sz w:val="18"/>
                        <w:szCs w:val="18"/>
                      </w:rPr>
                    </w:pPr>
                    <w:r w:rsidRPr="00273B2E">
                      <w:rPr>
                        <w:rFonts w:ascii="Berlin Sans FB" w:eastAsia="Batang" w:hAnsi="Berlin Sans FB"/>
                        <w:b/>
                        <w:sz w:val="18"/>
                        <w:szCs w:val="18"/>
                      </w:rPr>
                      <w:t>E</w:t>
                    </w:r>
                    <w:r w:rsidRPr="00273B2E">
                      <w:rPr>
                        <w:rFonts w:ascii="Berlin Sans FB" w:eastAsia="Batang" w:hAnsi="Berlin Sans FB"/>
                        <w:sz w:val="18"/>
                        <w:szCs w:val="18"/>
                      </w:rPr>
                      <w:t>xcellence</w:t>
                    </w:r>
                  </w:p>
                  <w:p w14:paraId="00D664F4" w14:textId="77777777" w:rsidR="007016A6" w:rsidRPr="007E27BD" w:rsidRDefault="007016A6" w:rsidP="00E77035">
                    <w:pPr>
                      <w:spacing w:line="360" w:lineRule="auto"/>
                      <w:rPr>
                        <w:rFonts w:ascii="Lucida Handwriting" w:hAnsi="Lucida Handwriting"/>
                        <w:sz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Century Gothic" w:hAnsi="Century Gothic"/>
        <w:i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D0D3C3" wp14:editId="14589412">
              <wp:simplePos x="0" y="0"/>
              <wp:positionH relativeFrom="column">
                <wp:posOffset>-1076960</wp:posOffset>
              </wp:positionH>
              <wp:positionV relativeFrom="paragraph">
                <wp:posOffset>1302385</wp:posOffset>
              </wp:positionV>
              <wp:extent cx="1009650" cy="2114550"/>
              <wp:effectExtent l="0" t="0" r="635" b="2540"/>
              <wp:wrapNone/>
              <wp:docPr id="7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9650" cy="2114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E622D" w14:textId="77777777" w:rsidR="007016A6" w:rsidRPr="007E27BD" w:rsidRDefault="007016A6" w:rsidP="00D251F9">
                          <w:pPr>
                            <w:rPr>
                              <w:rFonts w:ascii="Berlin Sans FB Demi" w:hAnsi="Berlin Sans FB Demi"/>
                              <w:sz w:val="20"/>
                            </w:rPr>
                          </w:pPr>
                          <w:r w:rsidRPr="007E27BD">
                            <w:rPr>
                              <w:rFonts w:ascii="Berlin Sans FB Demi" w:hAnsi="Berlin Sans FB Demi"/>
                              <w:sz w:val="20"/>
                            </w:rPr>
                            <w:t>CSU Mission</w:t>
                          </w:r>
                        </w:p>
                        <w:p w14:paraId="1B09478B" w14:textId="77777777" w:rsidR="007016A6" w:rsidRPr="007E27BD" w:rsidRDefault="007016A6" w:rsidP="00D251F9">
                          <w:pPr>
                            <w:rPr>
                              <w:rFonts w:ascii="Berlin Sans FB Demi" w:hAnsi="Berlin Sans FB Demi"/>
                            </w:rPr>
                          </w:pPr>
                        </w:p>
                        <w:p w14:paraId="4E0A6840" w14:textId="77777777" w:rsidR="007016A6" w:rsidRPr="00273B2E" w:rsidRDefault="007016A6" w:rsidP="00731B21">
                          <w:pPr>
                            <w:rPr>
                              <w:rFonts w:ascii="Berlin Sans FB" w:hAnsi="Berlin Sans FB"/>
                              <w:sz w:val="18"/>
                              <w:szCs w:val="16"/>
                            </w:rPr>
                          </w:pPr>
                          <w:r w:rsidRPr="00273B2E">
                            <w:rPr>
                              <w:rFonts w:ascii="Berlin Sans FB" w:eastAsia="Batang" w:hAnsi="Berlin Sans FB"/>
                              <w:sz w:val="18"/>
                              <w:szCs w:val="16"/>
                            </w:rPr>
                            <w:t>CSU is committed to transform the lives of people and communities through high quality instruction and innovative research, development, production and extension.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D0D3C3" id="Rectangle 16" o:spid="_x0000_s1027" style="position:absolute;left:0;text-align:left;margin-left:-84.8pt;margin-top:102.55pt;width:79.5pt;height:16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" filled="f" stroked="f">
              <v:textbox>
                <w:txbxContent>
                  <w:p w14:paraId="55FE622D" w14:textId="77777777" w:rsidR="007016A6" w:rsidRPr="007E27BD" w:rsidRDefault="007016A6" w:rsidP="00D251F9">
                    <w:pPr>
                      <w:rPr>
                        <w:rFonts w:ascii="Berlin Sans FB Demi" w:hAnsi="Berlin Sans FB Demi"/>
                        <w:sz w:val="20"/>
                      </w:rPr>
                    </w:pPr>
                    <w:r w:rsidRPr="007E27BD">
                      <w:rPr>
                        <w:rFonts w:ascii="Berlin Sans FB Demi" w:hAnsi="Berlin Sans FB Demi"/>
                        <w:sz w:val="20"/>
                      </w:rPr>
                      <w:t>CSU Mission</w:t>
                    </w:r>
                  </w:p>
                  <w:p w14:paraId="1B09478B" w14:textId="77777777" w:rsidR="007016A6" w:rsidRPr="007E27BD" w:rsidRDefault="007016A6" w:rsidP="00D251F9">
                    <w:pPr>
                      <w:rPr>
                        <w:rFonts w:ascii="Berlin Sans FB Demi" w:hAnsi="Berlin Sans FB Demi"/>
                      </w:rPr>
                    </w:pPr>
                  </w:p>
                  <w:p w14:paraId="4E0A6840" w14:textId="77777777" w:rsidR="007016A6" w:rsidRPr="00273B2E" w:rsidRDefault="007016A6" w:rsidP="00731B21">
                    <w:pPr>
                      <w:rPr>
                        <w:rFonts w:ascii="Berlin Sans FB" w:hAnsi="Berlin Sans FB"/>
                        <w:sz w:val="18"/>
                        <w:szCs w:val="16"/>
                      </w:rPr>
                    </w:pPr>
                    <w:r w:rsidRPr="00273B2E">
                      <w:rPr>
                        <w:rFonts w:ascii="Berlin Sans FB" w:eastAsia="Batang" w:hAnsi="Berlin Sans FB"/>
                        <w:sz w:val="18"/>
                        <w:szCs w:val="16"/>
                      </w:rPr>
                      <w:t>CSU is committed to transform the lives of people and communities through high quality instruction and innovative research, development, production and extension.</w:t>
                    </w:r>
                  </w:p>
                </w:txbxContent>
              </v:textbox>
            </v:rect>
          </w:pict>
        </mc:Fallback>
      </mc:AlternateContent>
    </w:r>
    <w:r>
      <w:rPr>
        <w:rFonts w:ascii="Brush Script MT" w:hAnsi="Brush Script MT"/>
        <w:noProof/>
        <w:sz w:val="28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53531CD" wp14:editId="04C443B4">
              <wp:simplePos x="0" y="0"/>
              <wp:positionH relativeFrom="column">
                <wp:posOffset>-1069340</wp:posOffset>
              </wp:positionH>
              <wp:positionV relativeFrom="paragraph">
                <wp:posOffset>114300</wp:posOffset>
              </wp:positionV>
              <wp:extent cx="1009650" cy="1114425"/>
              <wp:effectExtent l="0" t="0" r="2540" b="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9650" cy="1114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60053" w14:textId="77777777" w:rsidR="007016A6" w:rsidRPr="007E27BD" w:rsidRDefault="007016A6" w:rsidP="00D251F9">
                          <w:pPr>
                            <w:rPr>
                              <w:rFonts w:ascii="Berlin Sans FB Demi" w:hAnsi="Berlin Sans FB Demi"/>
                              <w:sz w:val="20"/>
                            </w:rPr>
                          </w:pPr>
                          <w:r w:rsidRPr="007E27BD">
                            <w:rPr>
                              <w:rFonts w:ascii="Berlin Sans FB Demi" w:hAnsi="Berlin Sans FB Demi"/>
                              <w:sz w:val="20"/>
                            </w:rPr>
                            <w:t>CSU Vision</w:t>
                          </w:r>
                        </w:p>
                        <w:p w14:paraId="25175C0D" w14:textId="77777777" w:rsidR="007016A6" w:rsidRPr="007E27BD" w:rsidRDefault="007016A6" w:rsidP="00D251F9">
                          <w:pPr>
                            <w:rPr>
                              <w:rFonts w:ascii="Berlin Sans FB Demi" w:hAnsi="Berlin Sans FB Demi"/>
                            </w:rPr>
                          </w:pPr>
                        </w:p>
                        <w:p w14:paraId="0C33362B" w14:textId="77777777" w:rsidR="007016A6" w:rsidRPr="00273B2E" w:rsidRDefault="007016A6" w:rsidP="00D251F9">
                          <w:pPr>
                            <w:rPr>
                              <w:rFonts w:ascii="Berlin Sans FB" w:eastAsia="Batang" w:hAnsi="Berlin Sans FB"/>
                              <w:sz w:val="18"/>
                            </w:rPr>
                          </w:pPr>
                          <w:r w:rsidRPr="00273B2E">
                            <w:rPr>
                              <w:rFonts w:ascii="Berlin Sans FB" w:eastAsia="Batang" w:hAnsi="Berlin Sans FB"/>
                              <w:sz w:val="18"/>
                            </w:rPr>
                            <w:t>Transforming lives by Educating for the BEST.</w:t>
                          </w:r>
                        </w:p>
                        <w:p w14:paraId="23B1C220" w14:textId="77777777" w:rsidR="007016A6" w:rsidRPr="007E27BD" w:rsidRDefault="007016A6" w:rsidP="00D251F9">
                          <w:pPr>
                            <w:spacing w:line="360" w:lineRule="auto"/>
                            <w:rPr>
                              <w:rFonts w:ascii="Lucida Handwriting" w:hAnsi="Lucida Handwriting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531CD" id="Rectangle 15" o:spid="_x0000_s1028" style="position:absolute;left:0;text-align:left;margin-left:-84.2pt;margin-top:9pt;width:79.5pt;height:8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" filled="f" stroked="f">
              <v:textbox>
                <w:txbxContent>
                  <w:p w14:paraId="56160053" w14:textId="77777777" w:rsidR="007016A6" w:rsidRPr="007E27BD" w:rsidRDefault="007016A6" w:rsidP="00D251F9">
                    <w:pPr>
                      <w:rPr>
                        <w:rFonts w:ascii="Berlin Sans FB Demi" w:hAnsi="Berlin Sans FB Demi"/>
                        <w:sz w:val="20"/>
                      </w:rPr>
                    </w:pPr>
                    <w:r w:rsidRPr="007E27BD">
                      <w:rPr>
                        <w:rFonts w:ascii="Berlin Sans FB Demi" w:hAnsi="Berlin Sans FB Demi"/>
                        <w:sz w:val="20"/>
                      </w:rPr>
                      <w:t>CSU Vision</w:t>
                    </w:r>
                  </w:p>
                  <w:p w14:paraId="25175C0D" w14:textId="77777777" w:rsidR="007016A6" w:rsidRPr="007E27BD" w:rsidRDefault="007016A6" w:rsidP="00D251F9">
                    <w:pPr>
                      <w:rPr>
                        <w:rFonts w:ascii="Berlin Sans FB Demi" w:hAnsi="Berlin Sans FB Demi"/>
                      </w:rPr>
                    </w:pPr>
                  </w:p>
                  <w:p w14:paraId="0C33362B" w14:textId="77777777" w:rsidR="007016A6" w:rsidRPr="00273B2E" w:rsidRDefault="007016A6" w:rsidP="00D251F9">
                    <w:pPr>
                      <w:rPr>
                        <w:rFonts w:ascii="Berlin Sans FB" w:eastAsia="Batang" w:hAnsi="Berlin Sans FB"/>
                        <w:sz w:val="18"/>
                      </w:rPr>
                    </w:pPr>
                    <w:r w:rsidRPr="00273B2E">
                      <w:rPr>
                        <w:rFonts w:ascii="Berlin Sans FB" w:eastAsia="Batang" w:hAnsi="Berlin Sans FB"/>
                        <w:sz w:val="18"/>
                      </w:rPr>
                      <w:t>Transforming lives by Educating for the BEST.</w:t>
                    </w:r>
                  </w:p>
                  <w:p w14:paraId="23B1C220" w14:textId="77777777" w:rsidR="007016A6" w:rsidRPr="007E27BD" w:rsidRDefault="007016A6" w:rsidP="00D251F9">
                    <w:pPr>
                      <w:spacing w:line="360" w:lineRule="auto"/>
                      <w:rPr>
                        <w:rFonts w:ascii="Lucida Handwriting" w:hAnsi="Lucida Handwriting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06C"/>
    <w:multiLevelType w:val="hybridMultilevel"/>
    <w:tmpl w:val="36E673A4"/>
    <w:lvl w:ilvl="0" w:tplc="5B80A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932A5"/>
    <w:multiLevelType w:val="hybridMultilevel"/>
    <w:tmpl w:val="74FE97FC"/>
    <w:lvl w:ilvl="0" w:tplc="34F05E1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F5570F5"/>
    <w:multiLevelType w:val="hybridMultilevel"/>
    <w:tmpl w:val="09706DB4"/>
    <w:lvl w:ilvl="0" w:tplc="76A2A7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Georgia" w:hAnsi="Georgia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BF5861"/>
    <w:multiLevelType w:val="hybridMultilevel"/>
    <w:tmpl w:val="0ECAAE20"/>
    <w:lvl w:ilvl="0" w:tplc="9A7ADB3E">
      <w:start w:val="1"/>
      <w:numFmt w:val="decimal"/>
      <w:lvlText w:val="%1."/>
      <w:lvlJc w:val="left"/>
      <w:pPr>
        <w:ind w:left="720" w:hanging="360"/>
      </w:pPr>
      <w:rPr>
        <w:rFonts w:ascii="Georgia" w:eastAsia="Times New Roman" w:hAnsi="Georgi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C4720"/>
    <w:multiLevelType w:val="hybridMultilevel"/>
    <w:tmpl w:val="482E7E32"/>
    <w:lvl w:ilvl="0" w:tplc="692AFE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1F6A0A"/>
    <w:multiLevelType w:val="hybridMultilevel"/>
    <w:tmpl w:val="A2AAF0EE"/>
    <w:lvl w:ilvl="0" w:tplc="0C00C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709BF"/>
    <w:multiLevelType w:val="hybridMultilevel"/>
    <w:tmpl w:val="7898BD10"/>
    <w:lvl w:ilvl="0" w:tplc="302ED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7C7E32"/>
    <w:multiLevelType w:val="hybridMultilevel"/>
    <w:tmpl w:val="0E38CED0"/>
    <w:lvl w:ilvl="0" w:tplc="61A68C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E94552"/>
    <w:multiLevelType w:val="hybridMultilevel"/>
    <w:tmpl w:val="B3321F0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04D75"/>
    <w:multiLevelType w:val="hybridMultilevel"/>
    <w:tmpl w:val="797E4E66"/>
    <w:lvl w:ilvl="0" w:tplc="47CE0FE8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8D36F5A"/>
    <w:multiLevelType w:val="hybridMultilevel"/>
    <w:tmpl w:val="8A36C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87E09"/>
    <w:multiLevelType w:val="hybridMultilevel"/>
    <w:tmpl w:val="6974FD08"/>
    <w:lvl w:ilvl="0" w:tplc="4D52A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0D33FD"/>
    <w:multiLevelType w:val="hybridMultilevel"/>
    <w:tmpl w:val="65B085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56BC3"/>
    <w:multiLevelType w:val="hybridMultilevel"/>
    <w:tmpl w:val="3F948D76"/>
    <w:lvl w:ilvl="0" w:tplc="6472E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740824"/>
    <w:multiLevelType w:val="hybridMultilevel"/>
    <w:tmpl w:val="0504C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80564D"/>
    <w:multiLevelType w:val="hybridMultilevel"/>
    <w:tmpl w:val="482E7E32"/>
    <w:lvl w:ilvl="0" w:tplc="692AFE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547910"/>
    <w:multiLevelType w:val="hybridMultilevel"/>
    <w:tmpl w:val="5F3049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32A4D"/>
    <w:multiLevelType w:val="hybridMultilevel"/>
    <w:tmpl w:val="E10064AC"/>
    <w:lvl w:ilvl="0" w:tplc="0540BA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BBE5D3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E641E1"/>
    <w:multiLevelType w:val="hybridMultilevel"/>
    <w:tmpl w:val="C8560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483C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F8A7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CD0A820E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eastAsia="Times New Roman" w:hAnsi="Arial" w:cs="Arial" w:hint="default"/>
        <w:sz w:val="24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D646EF"/>
    <w:multiLevelType w:val="hybridMultilevel"/>
    <w:tmpl w:val="6ACC91EE"/>
    <w:lvl w:ilvl="0" w:tplc="B40007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B5634E2"/>
    <w:multiLevelType w:val="hybridMultilevel"/>
    <w:tmpl w:val="85CEA7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83CDB"/>
    <w:multiLevelType w:val="hybridMultilevel"/>
    <w:tmpl w:val="2D0A3254"/>
    <w:lvl w:ilvl="0" w:tplc="E188B5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0AB3F21"/>
    <w:multiLevelType w:val="hybridMultilevel"/>
    <w:tmpl w:val="12E40C22"/>
    <w:lvl w:ilvl="0" w:tplc="45961B3C">
      <w:start w:val="1"/>
      <w:numFmt w:val="decimal"/>
      <w:lvlText w:val="%1."/>
      <w:lvlJc w:val="left"/>
      <w:pPr>
        <w:tabs>
          <w:tab w:val="num" w:pos="4020"/>
        </w:tabs>
        <w:ind w:left="4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740"/>
        </w:tabs>
        <w:ind w:left="4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60"/>
        </w:tabs>
        <w:ind w:left="5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80"/>
        </w:tabs>
        <w:ind w:left="6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900"/>
        </w:tabs>
        <w:ind w:left="6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620"/>
        </w:tabs>
        <w:ind w:left="7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340"/>
        </w:tabs>
        <w:ind w:left="8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60"/>
        </w:tabs>
        <w:ind w:left="9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80"/>
        </w:tabs>
        <w:ind w:left="9780" w:hanging="180"/>
      </w:pPr>
    </w:lvl>
  </w:abstractNum>
  <w:abstractNum w:abstractNumId="23" w15:restartNumberingAfterBreak="0">
    <w:nsid w:val="61007846"/>
    <w:multiLevelType w:val="hybridMultilevel"/>
    <w:tmpl w:val="20CEE2A6"/>
    <w:lvl w:ilvl="0" w:tplc="5E9E61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1C21585"/>
    <w:multiLevelType w:val="hybridMultilevel"/>
    <w:tmpl w:val="A23A3B9C"/>
    <w:lvl w:ilvl="0" w:tplc="20825B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27276D3"/>
    <w:multiLevelType w:val="hybridMultilevel"/>
    <w:tmpl w:val="BC6856F0"/>
    <w:lvl w:ilvl="0" w:tplc="5DCA63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3561D71"/>
    <w:multiLevelType w:val="hybridMultilevel"/>
    <w:tmpl w:val="AF20D692"/>
    <w:lvl w:ilvl="0" w:tplc="3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21F49"/>
    <w:multiLevelType w:val="hybridMultilevel"/>
    <w:tmpl w:val="174AD1E0"/>
    <w:lvl w:ilvl="0" w:tplc="7820BDE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A342D49"/>
    <w:multiLevelType w:val="hybridMultilevel"/>
    <w:tmpl w:val="BA18D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C81977"/>
    <w:multiLevelType w:val="hybridMultilevel"/>
    <w:tmpl w:val="7352817E"/>
    <w:lvl w:ilvl="0" w:tplc="300248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09A0719"/>
    <w:multiLevelType w:val="hybridMultilevel"/>
    <w:tmpl w:val="D95C577A"/>
    <w:lvl w:ilvl="0" w:tplc="058C13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0B76957"/>
    <w:multiLevelType w:val="hybridMultilevel"/>
    <w:tmpl w:val="8E168AD2"/>
    <w:lvl w:ilvl="0" w:tplc="2A4033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0C03D9C"/>
    <w:multiLevelType w:val="hybridMultilevel"/>
    <w:tmpl w:val="83943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76DDC"/>
    <w:multiLevelType w:val="hybridMultilevel"/>
    <w:tmpl w:val="6EB6A3EA"/>
    <w:lvl w:ilvl="0" w:tplc="A4DAA9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BB1A0B"/>
    <w:multiLevelType w:val="hybridMultilevel"/>
    <w:tmpl w:val="A2FC1B1E"/>
    <w:lvl w:ilvl="0" w:tplc="75D25F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7"/>
  </w:num>
  <w:num w:numId="2">
    <w:abstractNumId w:val="28"/>
  </w:num>
  <w:num w:numId="3">
    <w:abstractNumId w:val="18"/>
  </w:num>
  <w:num w:numId="4">
    <w:abstractNumId w:val="22"/>
  </w:num>
  <w:num w:numId="5">
    <w:abstractNumId w:val="1"/>
  </w:num>
  <w:num w:numId="6">
    <w:abstractNumId w:val="17"/>
  </w:num>
  <w:num w:numId="7">
    <w:abstractNumId w:val="9"/>
  </w:num>
  <w:num w:numId="8">
    <w:abstractNumId w:val="31"/>
  </w:num>
  <w:num w:numId="9">
    <w:abstractNumId w:val="3"/>
  </w:num>
  <w:num w:numId="10">
    <w:abstractNumId w:val="13"/>
  </w:num>
  <w:num w:numId="11">
    <w:abstractNumId w:val="29"/>
  </w:num>
  <w:num w:numId="12">
    <w:abstractNumId w:val="6"/>
  </w:num>
  <w:num w:numId="13">
    <w:abstractNumId w:val="0"/>
  </w:num>
  <w:num w:numId="14">
    <w:abstractNumId w:val="12"/>
  </w:num>
  <w:num w:numId="15">
    <w:abstractNumId w:val="19"/>
  </w:num>
  <w:num w:numId="16">
    <w:abstractNumId w:val="2"/>
  </w:num>
  <w:num w:numId="17">
    <w:abstractNumId w:val="10"/>
  </w:num>
  <w:num w:numId="18">
    <w:abstractNumId w:val="4"/>
  </w:num>
  <w:num w:numId="19">
    <w:abstractNumId w:val="15"/>
  </w:num>
  <w:num w:numId="20">
    <w:abstractNumId w:val="30"/>
  </w:num>
  <w:num w:numId="21">
    <w:abstractNumId w:val="20"/>
  </w:num>
  <w:num w:numId="22">
    <w:abstractNumId w:val="7"/>
  </w:num>
  <w:num w:numId="23">
    <w:abstractNumId w:val="5"/>
  </w:num>
  <w:num w:numId="24">
    <w:abstractNumId w:val="33"/>
  </w:num>
  <w:num w:numId="25">
    <w:abstractNumId w:val="32"/>
  </w:num>
  <w:num w:numId="26">
    <w:abstractNumId w:val="34"/>
  </w:num>
  <w:num w:numId="27">
    <w:abstractNumId w:val="23"/>
  </w:num>
  <w:num w:numId="28">
    <w:abstractNumId w:val="8"/>
  </w:num>
  <w:num w:numId="29">
    <w:abstractNumId w:val="11"/>
  </w:num>
  <w:num w:numId="30">
    <w:abstractNumId w:val="24"/>
  </w:num>
  <w:num w:numId="31">
    <w:abstractNumId w:val="21"/>
  </w:num>
  <w:num w:numId="32">
    <w:abstractNumId w:val="14"/>
  </w:num>
  <w:num w:numId="33">
    <w:abstractNumId w:val="25"/>
  </w:num>
  <w:num w:numId="34">
    <w:abstractNumId w:val="16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89E"/>
    <w:rsid w:val="00002E33"/>
    <w:rsid w:val="0000407E"/>
    <w:rsid w:val="00004B10"/>
    <w:rsid w:val="000140D3"/>
    <w:rsid w:val="00021DA7"/>
    <w:rsid w:val="000234D8"/>
    <w:rsid w:val="000270E2"/>
    <w:rsid w:val="000318EC"/>
    <w:rsid w:val="000358DB"/>
    <w:rsid w:val="00036185"/>
    <w:rsid w:val="00042A65"/>
    <w:rsid w:val="00043FE8"/>
    <w:rsid w:val="00047543"/>
    <w:rsid w:val="0005160F"/>
    <w:rsid w:val="00054E0D"/>
    <w:rsid w:val="00071E9B"/>
    <w:rsid w:val="0007300B"/>
    <w:rsid w:val="000749A7"/>
    <w:rsid w:val="000763DF"/>
    <w:rsid w:val="0007656B"/>
    <w:rsid w:val="0007742B"/>
    <w:rsid w:val="0009615A"/>
    <w:rsid w:val="0009693B"/>
    <w:rsid w:val="00096C9B"/>
    <w:rsid w:val="000B293F"/>
    <w:rsid w:val="000B4235"/>
    <w:rsid w:val="000B5590"/>
    <w:rsid w:val="000B64B3"/>
    <w:rsid w:val="000C1280"/>
    <w:rsid w:val="000C12CF"/>
    <w:rsid w:val="000C1CDB"/>
    <w:rsid w:val="000C24BD"/>
    <w:rsid w:val="000C26F2"/>
    <w:rsid w:val="000D0522"/>
    <w:rsid w:val="000D1F5F"/>
    <w:rsid w:val="000D3D68"/>
    <w:rsid w:val="000E7972"/>
    <w:rsid w:val="000F3F5B"/>
    <w:rsid w:val="00100057"/>
    <w:rsid w:val="00102A13"/>
    <w:rsid w:val="0010393A"/>
    <w:rsid w:val="00103CBA"/>
    <w:rsid w:val="00104190"/>
    <w:rsid w:val="00104842"/>
    <w:rsid w:val="0010562E"/>
    <w:rsid w:val="001222A2"/>
    <w:rsid w:val="001309D1"/>
    <w:rsid w:val="00137C43"/>
    <w:rsid w:val="001464E6"/>
    <w:rsid w:val="001516EC"/>
    <w:rsid w:val="001521CB"/>
    <w:rsid w:val="001533D5"/>
    <w:rsid w:val="00156299"/>
    <w:rsid w:val="001574A7"/>
    <w:rsid w:val="00157CAA"/>
    <w:rsid w:val="00161186"/>
    <w:rsid w:val="00162F83"/>
    <w:rsid w:val="001635D5"/>
    <w:rsid w:val="00172AE6"/>
    <w:rsid w:val="00175274"/>
    <w:rsid w:val="00190FA9"/>
    <w:rsid w:val="00192317"/>
    <w:rsid w:val="001C1525"/>
    <w:rsid w:val="001C25AD"/>
    <w:rsid w:val="001C5BC3"/>
    <w:rsid w:val="001C7B5E"/>
    <w:rsid w:val="001C7D3E"/>
    <w:rsid w:val="001D2052"/>
    <w:rsid w:val="001E4C15"/>
    <w:rsid w:val="001F1102"/>
    <w:rsid w:val="001F3EE4"/>
    <w:rsid w:val="001F60AE"/>
    <w:rsid w:val="001F66B4"/>
    <w:rsid w:val="0020018A"/>
    <w:rsid w:val="00204538"/>
    <w:rsid w:val="0020716F"/>
    <w:rsid w:val="002072E4"/>
    <w:rsid w:val="002122B3"/>
    <w:rsid w:val="00215477"/>
    <w:rsid w:val="002236EB"/>
    <w:rsid w:val="00235EC2"/>
    <w:rsid w:val="002409AF"/>
    <w:rsid w:val="00247B65"/>
    <w:rsid w:val="00263F61"/>
    <w:rsid w:val="00265A3C"/>
    <w:rsid w:val="002666EF"/>
    <w:rsid w:val="00273B2E"/>
    <w:rsid w:val="00277C03"/>
    <w:rsid w:val="0028346F"/>
    <w:rsid w:val="0028444E"/>
    <w:rsid w:val="0029114A"/>
    <w:rsid w:val="00292D47"/>
    <w:rsid w:val="002A0051"/>
    <w:rsid w:val="002A54CC"/>
    <w:rsid w:val="002B09E0"/>
    <w:rsid w:val="002B2680"/>
    <w:rsid w:val="002B2CCA"/>
    <w:rsid w:val="002C1F71"/>
    <w:rsid w:val="002D219D"/>
    <w:rsid w:val="002D2E8F"/>
    <w:rsid w:val="002E1199"/>
    <w:rsid w:val="002F2FCE"/>
    <w:rsid w:val="002F3906"/>
    <w:rsid w:val="002F45DD"/>
    <w:rsid w:val="002F7D75"/>
    <w:rsid w:val="00301DB4"/>
    <w:rsid w:val="003026AC"/>
    <w:rsid w:val="00302A5F"/>
    <w:rsid w:val="00304306"/>
    <w:rsid w:val="00310970"/>
    <w:rsid w:val="003111F2"/>
    <w:rsid w:val="003139FF"/>
    <w:rsid w:val="00316B5B"/>
    <w:rsid w:val="00324627"/>
    <w:rsid w:val="003258EC"/>
    <w:rsid w:val="003332EC"/>
    <w:rsid w:val="0034236B"/>
    <w:rsid w:val="00343E65"/>
    <w:rsid w:val="0035507E"/>
    <w:rsid w:val="003553AA"/>
    <w:rsid w:val="0035564C"/>
    <w:rsid w:val="0036137D"/>
    <w:rsid w:val="00362485"/>
    <w:rsid w:val="003717E5"/>
    <w:rsid w:val="00371BC9"/>
    <w:rsid w:val="00382CA6"/>
    <w:rsid w:val="00386E9D"/>
    <w:rsid w:val="003A3DF6"/>
    <w:rsid w:val="003A779B"/>
    <w:rsid w:val="003B19D3"/>
    <w:rsid w:val="003B468A"/>
    <w:rsid w:val="003C0D30"/>
    <w:rsid w:val="003C6324"/>
    <w:rsid w:val="003D19B2"/>
    <w:rsid w:val="003D5FD9"/>
    <w:rsid w:val="003E65E4"/>
    <w:rsid w:val="003F1423"/>
    <w:rsid w:val="00414877"/>
    <w:rsid w:val="00421F1A"/>
    <w:rsid w:val="00423A03"/>
    <w:rsid w:val="00430879"/>
    <w:rsid w:val="0043228C"/>
    <w:rsid w:val="004376C5"/>
    <w:rsid w:val="004438E3"/>
    <w:rsid w:val="00445B9C"/>
    <w:rsid w:val="004545BE"/>
    <w:rsid w:val="00455221"/>
    <w:rsid w:val="0045572E"/>
    <w:rsid w:val="00461F12"/>
    <w:rsid w:val="00472FD9"/>
    <w:rsid w:val="00475055"/>
    <w:rsid w:val="00485C7A"/>
    <w:rsid w:val="00485EFF"/>
    <w:rsid w:val="00490E66"/>
    <w:rsid w:val="00494812"/>
    <w:rsid w:val="004A3121"/>
    <w:rsid w:val="004A3F2F"/>
    <w:rsid w:val="004B1BF6"/>
    <w:rsid w:val="004C07DE"/>
    <w:rsid w:val="004C335A"/>
    <w:rsid w:val="004C385F"/>
    <w:rsid w:val="004D0EE5"/>
    <w:rsid w:val="004D1E30"/>
    <w:rsid w:val="004D202C"/>
    <w:rsid w:val="004D44B7"/>
    <w:rsid w:val="004E3AC8"/>
    <w:rsid w:val="004E6309"/>
    <w:rsid w:val="004F052D"/>
    <w:rsid w:val="004F3D1D"/>
    <w:rsid w:val="004F5285"/>
    <w:rsid w:val="004F7D9E"/>
    <w:rsid w:val="004F7F8C"/>
    <w:rsid w:val="00512BF1"/>
    <w:rsid w:val="005170BA"/>
    <w:rsid w:val="005224D7"/>
    <w:rsid w:val="00524B45"/>
    <w:rsid w:val="005252CA"/>
    <w:rsid w:val="00530CA5"/>
    <w:rsid w:val="00531582"/>
    <w:rsid w:val="00540E79"/>
    <w:rsid w:val="005508F8"/>
    <w:rsid w:val="005528D3"/>
    <w:rsid w:val="00554A42"/>
    <w:rsid w:val="00554C5F"/>
    <w:rsid w:val="00567119"/>
    <w:rsid w:val="00574B03"/>
    <w:rsid w:val="00575961"/>
    <w:rsid w:val="00576901"/>
    <w:rsid w:val="00577385"/>
    <w:rsid w:val="00585485"/>
    <w:rsid w:val="0059041A"/>
    <w:rsid w:val="005A00DD"/>
    <w:rsid w:val="005A4575"/>
    <w:rsid w:val="005B08E5"/>
    <w:rsid w:val="005B09DD"/>
    <w:rsid w:val="005B3F37"/>
    <w:rsid w:val="005B7C5E"/>
    <w:rsid w:val="005C18AE"/>
    <w:rsid w:val="005C1DB3"/>
    <w:rsid w:val="005C2F6C"/>
    <w:rsid w:val="005C4E86"/>
    <w:rsid w:val="005D0898"/>
    <w:rsid w:val="005D2CB4"/>
    <w:rsid w:val="005D507C"/>
    <w:rsid w:val="005D6292"/>
    <w:rsid w:val="005E5854"/>
    <w:rsid w:val="005E6C3F"/>
    <w:rsid w:val="005E7C7F"/>
    <w:rsid w:val="005E7EB9"/>
    <w:rsid w:val="005F0900"/>
    <w:rsid w:val="005F19BD"/>
    <w:rsid w:val="005F4017"/>
    <w:rsid w:val="005F41FF"/>
    <w:rsid w:val="0060211C"/>
    <w:rsid w:val="0060252E"/>
    <w:rsid w:val="00602F40"/>
    <w:rsid w:val="00604043"/>
    <w:rsid w:val="00612007"/>
    <w:rsid w:val="00612C3C"/>
    <w:rsid w:val="00614020"/>
    <w:rsid w:val="006167B1"/>
    <w:rsid w:val="00616D3D"/>
    <w:rsid w:val="0062381F"/>
    <w:rsid w:val="00630CCE"/>
    <w:rsid w:val="00631F25"/>
    <w:rsid w:val="00633CC3"/>
    <w:rsid w:val="00636FE7"/>
    <w:rsid w:val="00637A66"/>
    <w:rsid w:val="00643704"/>
    <w:rsid w:val="0064390C"/>
    <w:rsid w:val="006460ED"/>
    <w:rsid w:val="00651D76"/>
    <w:rsid w:val="00653CB6"/>
    <w:rsid w:val="00655349"/>
    <w:rsid w:val="00670108"/>
    <w:rsid w:val="006704EE"/>
    <w:rsid w:val="00674604"/>
    <w:rsid w:val="006815ED"/>
    <w:rsid w:val="00683AEC"/>
    <w:rsid w:val="00693CC0"/>
    <w:rsid w:val="00694988"/>
    <w:rsid w:val="00697789"/>
    <w:rsid w:val="006A3F14"/>
    <w:rsid w:val="006B1D5A"/>
    <w:rsid w:val="006B2478"/>
    <w:rsid w:val="006C3441"/>
    <w:rsid w:val="006D1DE0"/>
    <w:rsid w:val="006D40C0"/>
    <w:rsid w:val="006D4550"/>
    <w:rsid w:val="006D5A85"/>
    <w:rsid w:val="006D6571"/>
    <w:rsid w:val="006D7309"/>
    <w:rsid w:val="006D7B6A"/>
    <w:rsid w:val="00700CA9"/>
    <w:rsid w:val="00701255"/>
    <w:rsid w:val="007016A6"/>
    <w:rsid w:val="00705ED8"/>
    <w:rsid w:val="00717EC9"/>
    <w:rsid w:val="007258AF"/>
    <w:rsid w:val="0072648C"/>
    <w:rsid w:val="00726619"/>
    <w:rsid w:val="007268F6"/>
    <w:rsid w:val="00726DC3"/>
    <w:rsid w:val="007302EC"/>
    <w:rsid w:val="00731A77"/>
    <w:rsid w:val="00731AA7"/>
    <w:rsid w:val="00731B21"/>
    <w:rsid w:val="00736CD2"/>
    <w:rsid w:val="00740B11"/>
    <w:rsid w:val="00741879"/>
    <w:rsid w:val="00742940"/>
    <w:rsid w:val="00746239"/>
    <w:rsid w:val="007504C0"/>
    <w:rsid w:val="007516C5"/>
    <w:rsid w:val="00751A66"/>
    <w:rsid w:val="0075254F"/>
    <w:rsid w:val="0076202B"/>
    <w:rsid w:val="0076258F"/>
    <w:rsid w:val="00762C86"/>
    <w:rsid w:val="007640BB"/>
    <w:rsid w:val="00764917"/>
    <w:rsid w:val="00772268"/>
    <w:rsid w:val="007746C7"/>
    <w:rsid w:val="007813DB"/>
    <w:rsid w:val="00784996"/>
    <w:rsid w:val="00785E7A"/>
    <w:rsid w:val="00791364"/>
    <w:rsid w:val="00795452"/>
    <w:rsid w:val="00795F9E"/>
    <w:rsid w:val="007A27FC"/>
    <w:rsid w:val="007B142F"/>
    <w:rsid w:val="007B2B5C"/>
    <w:rsid w:val="007B5533"/>
    <w:rsid w:val="007B6B0C"/>
    <w:rsid w:val="007B7768"/>
    <w:rsid w:val="007B7FBC"/>
    <w:rsid w:val="007C4212"/>
    <w:rsid w:val="007C451A"/>
    <w:rsid w:val="007D1EAF"/>
    <w:rsid w:val="007E27BD"/>
    <w:rsid w:val="007E2E04"/>
    <w:rsid w:val="007E430E"/>
    <w:rsid w:val="007E489E"/>
    <w:rsid w:val="007E6CB0"/>
    <w:rsid w:val="00800418"/>
    <w:rsid w:val="008020E1"/>
    <w:rsid w:val="00804125"/>
    <w:rsid w:val="00805469"/>
    <w:rsid w:val="00810709"/>
    <w:rsid w:val="00812E63"/>
    <w:rsid w:val="00813798"/>
    <w:rsid w:val="00815D94"/>
    <w:rsid w:val="008208B2"/>
    <w:rsid w:val="008248E1"/>
    <w:rsid w:val="00825826"/>
    <w:rsid w:val="00825C1E"/>
    <w:rsid w:val="0082712C"/>
    <w:rsid w:val="008331C3"/>
    <w:rsid w:val="00833D04"/>
    <w:rsid w:val="008355F7"/>
    <w:rsid w:val="00841526"/>
    <w:rsid w:val="00841931"/>
    <w:rsid w:val="0084279F"/>
    <w:rsid w:val="00850BCA"/>
    <w:rsid w:val="00851CD5"/>
    <w:rsid w:val="00860471"/>
    <w:rsid w:val="00860FE1"/>
    <w:rsid w:val="008621FF"/>
    <w:rsid w:val="0086323F"/>
    <w:rsid w:val="00867184"/>
    <w:rsid w:val="00870B70"/>
    <w:rsid w:val="00874A8E"/>
    <w:rsid w:val="00877420"/>
    <w:rsid w:val="00882E00"/>
    <w:rsid w:val="0089095D"/>
    <w:rsid w:val="00893245"/>
    <w:rsid w:val="00896A60"/>
    <w:rsid w:val="008A09E8"/>
    <w:rsid w:val="008B22C7"/>
    <w:rsid w:val="008B2A44"/>
    <w:rsid w:val="008B353B"/>
    <w:rsid w:val="008B75D0"/>
    <w:rsid w:val="008C048F"/>
    <w:rsid w:val="008C0C5A"/>
    <w:rsid w:val="008C17CE"/>
    <w:rsid w:val="008C17ED"/>
    <w:rsid w:val="008C34CC"/>
    <w:rsid w:val="008D6481"/>
    <w:rsid w:val="008D648A"/>
    <w:rsid w:val="008E3951"/>
    <w:rsid w:val="008E4493"/>
    <w:rsid w:val="008E74BF"/>
    <w:rsid w:val="008E774E"/>
    <w:rsid w:val="009158C3"/>
    <w:rsid w:val="0092186B"/>
    <w:rsid w:val="009221E9"/>
    <w:rsid w:val="00924496"/>
    <w:rsid w:val="00925D10"/>
    <w:rsid w:val="00930C41"/>
    <w:rsid w:val="00934380"/>
    <w:rsid w:val="00941B37"/>
    <w:rsid w:val="009449BE"/>
    <w:rsid w:val="009509CD"/>
    <w:rsid w:val="00950B9F"/>
    <w:rsid w:val="00950CD5"/>
    <w:rsid w:val="009627BB"/>
    <w:rsid w:val="0097161A"/>
    <w:rsid w:val="00975FE8"/>
    <w:rsid w:val="00987CE8"/>
    <w:rsid w:val="0099106C"/>
    <w:rsid w:val="009956AE"/>
    <w:rsid w:val="00996138"/>
    <w:rsid w:val="009962CD"/>
    <w:rsid w:val="009A43D4"/>
    <w:rsid w:val="009B1DD3"/>
    <w:rsid w:val="009B30C8"/>
    <w:rsid w:val="009C2555"/>
    <w:rsid w:val="009C5AC8"/>
    <w:rsid w:val="009C5D24"/>
    <w:rsid w:val="009C7139"/>
    <w:rsid w:val="009C7990"/>
    <w:rsid w:val="009D47A2"/>
    <w:rsid w:val="009E02EB"/>
    <w:rsid w:val="009E5F88"/>
    <w:rsid w:val="00A04866"/>
    <w:rsid w:val="00A079FD"/>
    <w:rsid w:val="00A12E1D"/>
    <w:rsid w:val="00A16713"/>
    <w:rsid w:val="00A201B2"/>
    <w:rsid w:val="00A221EA"/>
    <w:rsid w:val="00A2360C"/>
    <w:rsid w:val="00A31498"/>
    <w:rsid w:val="00A33608"/>
    <w:rsid w:val="00A3757D"/>
    <w:rsid w:val="00A50AD4"/>
    <w:rsid w:val="00A53A21"/>
    <w:rsid w:val="00A75464"/>
    <w:rsid w:val="00A7690B"/>
    <w:rsid w:val="00A94C64"/>
    <w:rsid w:val="00AB2153"/>
    <w:rsid w:val="00AB3849"/>
    <w:rsid w:val="00AB3A87"/>
    <w:rsid w:val="00AB3D33"/>
    <w:rsid w:val="00AB5790"/>
    <w:rsid w:val="00AD6554"/>
    <w:rsid w:val="00AD7F7B"/>
    <w:rsid w:val="00AE1758"/>
    <w:rsid w:val="00AE237B"/>
    <w:rsid w:val="00AE45F3"/>
    <w:rsid w:val="00AE6C95"/>
    <w:rsid w:val="00AE6E40"/>
    <w:rsid w:val="00AF31BE"/>
    <w:rsid w:val="00AF6C80"/>
    <w:rsid w:val="00B01148"/>
    <w:rsid w:val="00B01939"/>
    <w:rsid w:val="00B01B12"/>
    <w:rsid w:val="00B04D03"/>
    <w:rsid w:val="00B051E8"/>
    <w:rsid w:val="00B0705E"/>
    <w:rsid w:val="00B101F4"/>
    <w:rsid w:val="00B1164D"/>
    <w:rsid w:val="00B24762"/>
    <w:rsid w:val="00B322F9"/>
    <w:rsid w:val="00B347E5"/>
    <w:rsid w:val="00B40607"/>
    <w:rsid w:val="00B415AC"/>
    <w:rsid w:val="00B4187A"/>
    <w:rsid w:val="00B45B37"/>
    <w:rsid w:val="00B5158B"/>
    <w:rsid w:val="00B53605"/>
    <w:rsid w:val="00B60399"/>
    <w:rsid w:val="00B66DA7"/>
    <w:rsid w:val="00B6701D"/>
    <w:rsid w:val="00B679B2"/>
    <w:rsid w:val="00B70183"/>
    <w:rsid w:val="00B70B7D"/>
    <w:rsid w:val="00B715C7"/>
    <w:rsid w:val="00B73833"/>
    <w:rsid w:val="00B738EE"/>
    <w:rsid w:val="00B92800"/>
    <w:rsid w:val="00B92C18"/>
    <w:rsid w:val="00B938CB"/>
    <w:rsid w:val="00B95292"/>
    <w:rsid w:val="00B96F14"/>
    <w:rsid w:val="00BA23F1"/>
    <w:rsid w:val="00BA62CC"/>
    <w:rsid w:val="00BB284B"/>
    <w:rsid w:val="00BB3BB8"/>
    <w:rsid w:val="00BB571A"/>
    <w:rsid w:val="00BC6B75"/>
    <w:rsid w:val="00BD243A"/>
    <w:rsid w:val="00BD48D9"/>
    <w:rsid w:val="00BE003A"/>
    <w:rsid w:val="00BE0712"/>
    <w:rsid w:val="00BE2242"/>
    <w:rsid w:val="00BE3446"/>
    <w:rsid w:val="00BF21C2"/>
    <w:rsid w:val="00BF3E2C"/>
    <w:rsid w:val="00BF46BC"/>
    <w:rsid w:val="00BF564A"/>
    <w:rsid w:val="00C02888"/>
    <w:rsid w:val="00C044BC"/>
    <w:rsid w:val="00C04644"/>
    <w:rsid w:val="00C053ED"/>
    <w:rsid w:val="00C068A9"/>
    <w:rsid w:val="00C0769D"/>
    <w:rsid w:val="00C11F7A"/>
    <w:rsid w:val="00C12E42"/>
    <w:rsid w:val="00C15A4A"/>
    <w:rsid w:val="00C17B69"/>
    <w:rsid w:val="00C21BD0"/>
    <w:rsid w:val="00C22EEF"/>
    <w:rsid w:val="00C263C4"/>
    <w:rsid w:val="00C26677"/>
    <w:rsid w:val="00C3552C"/>
    <w:rsid w:val="00C358E3"/>
    <w:rsid w:val="00C36ED1"/>
    <w:rsid w:val="00C42D16"/>
    <w:rsid w:val="00C56F7E"/>
    <w:rsid w:val="00C57F76"/>
    <w:rsid w:val="00C642D2"/>
    <w:rsid w:val="00C716A1"/>
    <w:rsid w:val="00C75F4D"/>
    <w:rsid w:val="00C77A09"/>
    <w:rsid w:val="00C80FCC"/>
    <w:rsid w:val="00C86E3F"/>
    <w:rsid w:val="00C9129F"/>
    <w:rsid w:val="00CA312B"/>
    <w:rsid w:val="00CA3389"/>
    <w:rsid w:val="00CA7BE1"/>
    <w:rsid w:val="00CB120C"/>
    <w:rsid w:val="00CB26E3"/>
    <w:rsid w:val="00CB4159"/>
    <w:rsid w:val="00CB509F"/>
    <w:rsid w:val="00CB5739"/>
    <w:rsid w:val="00CD10B0"/>
    <w:rsid w:val="00CD45A7"/>
    <w:rsid w:val="00CD5119"/>
    <w:rsid w:val="00CD6AF9"/>
    <w:rsid w:val="00CE0696"/>
    <w:rsid w:val="00CE3CE3"/>
    <w:rsid w:val="00CE6AAC"/>
    <w:rsid w:val="00CF05F2"/>
    <w:rsid w:val="00CF16E4"/>
    <w:rsid w:val="00CF2DBC"/>
    <w:rsid w:val="00CF5A1F"/>
    <w:rsid w:val="00D05140"/>
    <w:rsid w:val="00D075A8"/>
    <w:rsid w:val="00D12EEC"/>
    <w:rsid w:val="00D13CDD"/>
    <w:rsid w:val="00D15E4C"/>
    <w:rsid w:val="00D168CD"/>
    <w:rsid w:val="00D21BF0"/>
    <w:rsid w:val="00D23155"/>
    <w:rsid w:val="00D246B7"/>
    <w:rsid w:val="00D24F10"/>
    <w:rsid w:val="00D251F9"/>
    <w:rsid w:val="00D301E1"/>
    <w:rsid w:val="00D30D97"/>
    <w:rsid w:val="00D30EF7"/>
    <w:rsid w:val="00D34F66"/>
    <w:rsid w:val="00D35A11"/>
    <w:rsid w:val="00D40754"/>
    <w:rsid w:val="00D42B9D"/>
    <w:rsid w:val="00D43A19"/>
    <w:rsid w:val="00D70750"/>
    <w:rsid w:val="00D71E96"/>
    <w:rsid w:val="00D72BB1"/>
    <w:rsid w:val="00D7507B"/>
    <w:rsid w:val="00D753FC"/>
    <w:rsid w:val="00D77034"/>
    <w:rsid w:val="00D807CC"/>
    <w:rsid w:val="00D9284A"/>
    <w:rsid w:val="00D929F4"/>
    <w:rsid w:val="00DB01E7"/>
    <w:rsid w:val="00DB0D82"/>
    <w:rsid w:val="00DB28E9"/>
    <w:rsid w:val="00DB5504"/>
    <w:rsid w:val="00DB5873"/>
    <w:rsid w:val="00DC0061"/>
    <w:rsid w:val="00DC3556"/>
    <w:rsid w:val="00DC7D41"/>
    <w:rsid w:val="00DD1F09"/>
    <w:rsid w:val="00DD270D"/>
    <w:rsid w:val="00DD396D"/>
    <w:rsid w:val="00DE14D9"/>
    <w:rsid w:val="00DE229E"/>
    <w:rsid w:val="00DE6F23"/>
    <w:rsid w:val="00DF5404"/>
    <w:rsid w:val="00DF7E4E"/>
    <w:rsid w:val="00E02D43"/>
    <w:rsid w:val="00E0397B"/>
    <w:rsid w:val="00E059CE"/>
    <w:rsid w:val="00E05EA3"/>
    <w:rsid w:val="00E119C4"/>
    <w:rsid w:val="00E12707"/>
    <w:rsid w:val="00E15A79"/>
    <w:rsid w:val="00E21E14"/>
    <w:rsid w:val="00E2265C"/>
    <w:rsid w:val="00E2403A"/>
    <w:rsid w:val="00E252E3"/>
    <w:rsid w:val="00E26DC7"/>
    <w:rsid w:val="00E271DE"/>
    <w:rsid w:val="00E33284"/>
    <w:rsid w:val="00E3650B"/>
    <w:rsid w:val="00E40269"/>
    <w:rsid w:val="00E414AA"/>
    <w:rsid w:val="00E4303D"/>
    <w:rsid w:val="00E52590"/>
    <w:rsid w:val="00E53673"/>
    <w:rsid w:val="00E54AA0"/>
    <w:rsid w:val="00E57779"/>
    <w:rsid w:val="00E57F12"/>
    <w:rsid w:val="00E70F0C"/>
    <w:rsid w:val="00E73EBC"/>
    <w:rsid w:val="00E74251"/>
    <w:rsid w:val="00E77035"/>
    <w:rsid w:val="00E81091"/>
    <w:rsid w:val="00E91C83"/>
    <w:rsid w:val="00E95203"/>
    <w:rsid w:val="00E967E5"/>
    <w:rsid w:val="00EA2927"/>
    <w:rsid w:val="00EA5633"/>
    <w:rsid w:val="00EB0C96"/>
    <w:rsid w:val="00EB733F"/>
    <w:rsid w:val="00EC0311"/>
    <w:rsid w:val="00EC0E66"/>
    <w:rsid w:val="00EC1094"/>
    <w:rsid w:val="00EC4D34"/>
    <w:rsid w:val="00ED1B2E"/>
    <w:rsid w:val="00ED4855"/>
    <w:rsid w:val="00ED59E7"/>
    <w:rsid w:val="00EE3884"/>
    <w:rsid w:val="00EE7EA1"/>
    <w:rsid w:val="00EF26C5"/>
    <w:rsid w:val="00EF5415"/>
    <w:rsid w:val="00EF60B7"/>
    <w:rsid w:val="00F01779"/>
    <w:rsid w:val="00F06312"/>
    <w:rsid w:val="00F138D2"/>
    <w:rsid w:val="00F2193B"/>
    <w:rsid w:val="00F23679"/>
    <w:rsid w:val="00F26F6C"/>
    <w:rsid w:val="00F273E2"/>
    <w:rsid w:val="00F376E7"/>
    <w:rsid w:val="00F52D44"/>
    <w:rsid w:val="00F56857"/>
    <w:rsid w:val="00F57D4F"/>
    <w:rsid w:val="00F6253A"/>
    <w:rsid w:val="00F62E78"/>
    <w:rsid w:val="00F6784A"/>
    <w:rsid w:val="00F81F3A"/>
    <w:rsid w:val="00F87AE7"/>
    <w:rsid w:val="00F87EDC"/>
    <w:rsid w:val="00F9772C"/>
    <w:rsid w:val="00FA34A0"/>
    <w:rsid w:val="00FA6F8A"/>
    <w:rsid w:val="00FC0A7B"/>
    <w:rsid w:val="00FD2A9E"/>
    <w:rsid w:val="00FD40E5"/>
    <w:rsid w:val="00FD41CA"/>
    <w:rsid w:val="00FD751A"/>
    <w:rsid w:val="00FE312B"/>
    <w:rsid w:val="00FE4B4C"/>
    <w:rsid w:val="00FF218A"/>
    <w:rsid w:val="00FF38DC"/>
    <w:rsid w:val="00FF7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2"/>
    </o:shapelayout>
  </w:shapeDefaults>
  <w:decimalSymbol w:val="."/>
  <w:listSeparator w:val=","/>
  <w14:docId w14:val="1B6B0DB4"/>
  <w15:docId w15:val="{425A93F9-477C-4E0D-AEE8-41D76B05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12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742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425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82E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2E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82C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  <w:style w:type="character" w:styleId="Hyperlink">
    <w:name w:val="Hyperlink"/>
    <w:basedOn w:val="DefaultParagraphFont"/>
    <w:rsid w:val="006D1DE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77035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n\Desktop\CICS%20Letterheads\cics%20revised%20template%20(A4%20Siz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cics revised template (A4 Size).dotx</Template>
  <TotalTime>65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14, 2008</vt:lpstr>
    </vt:vector>
  </TitlesOfParts>
  <Company>Microsoft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14, 2008</dc:title>
  <dc:creator>Klen</dc:creator>
  <cp:lastModifiedBy>Kim Darren Peralta</cp:lastModifiedBy>
  <cp:revision>7</cp:revision>
  <cp:lastPrinted>2016-08-19T05:01:00Z</cp:lastPrinted>
  <dcterms:created xsi:type="dcterms:W3CDTF">2016-08-19T01:55:00Z</dcterms:created>
  <dcterms:modified xsi:type="dcterms:W3CDTF">2021-12-28T12:26:00Z</dcterms:modified>
</cp:coreProperties>
</file>